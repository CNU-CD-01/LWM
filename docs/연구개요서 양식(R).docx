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9AD" w14:textId="7B5A0094" w:rsidR="00032A93" w:rsidRPr="008E11CF" w:rsidRDefault="00032A93">
      <w:pPr>
        <w:pStyle w:val="5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Project Document</w:t>
      </w:r>
    </w:p>
    <w:p w14:paraId="7802C16A" w14:textId="400C49B1" w:rsidR="00032A93" w:rsidRPr="008E11CF" w:rsidRDefault="003A3B92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162DC2" wp14:editId="4842A6F8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21256720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D8BA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1CC2EB2F" w14:textId="096B34BF" w:rsidR="00032A93" w:rsidRPr="008C57D9" w:rsidRDefault="008C57D9">
      <w:pPr>
        <w:pStyle w:val="a9"/>
        <w:spacing w:after="720"/>
        <w:ind w:right="1000"/>
        <w:rPr>
          <w:rFonts w:ascii="바탕체" w:eastAsia="바탕체" w:hAnsi="바탕체"/>
        </w:rPr>
      </w:pPr>
      <w:r w:rsidRPr="008C57D9">
        <w:rPr>
          <w:rFonts w:ascii="바탕체" w:eastAsia="바탕체" w:hAnsi="바탕체"/>
        </w:rPr>
        <w:t>Research Proposal</w:t>
      </w:r>
    </w:p>
    <w:p w14:paraId="7CC51E4C" w14:textId="77777777" w:rsidR="006D5CF6" w:rsidRPr="008E11CF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3"/>
        <w:gridCol w:w="7121"/>
      </w:tblGrid>
      <w:tr w:rsidR="0017605B" w14:paraId="5D4F1961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1283A9A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F5CFC7C" w14:textId="23646639" w:rsidR="0017605B" w:rsidRDefault="005124D6" w:rsidP="00995866">
            <w:pPr>
              <w:rPr>
                <w:rFonts w:ascii="바탕체" w:eastAsia="바탕체" w:hAnsi="바탕체" w:hint="eastAsia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거대 무선 채널 모델(Large Wireless Model)기반 미래 채널 예측 및 통신 환경 분류 연구</w:t>
            </w:r>
          </w:p>
        </w:tc>
      </w:tr>
    </w:tbl>
    <w:p w14:paraId="3E8D9380" w14:textId="77777777" w:rsidR="006D5CF6" w:rsidRPr="008E11CF" w:rsidRDefault="006D5CF6" w:rsidP="006D5CF6">
      <w:pPr>
        <w:rPr>
          <w:rFonts w:ascii="바탕체" w:eastAsia="바탕체" w:hAnsi="바탕체"/>
        </w:rPr>
      </w:pPr>
    </w:p>
    <w:p w14:paraId="5860799A" w14:textId="77777777" w:rsidR="00E11E5B" w:rsidRPr="008E11CF" w:rsidRDefault="00E11E5B" w:rsidP="006D5CF6">
      <w:pPr>
        <w:rPr>
          <w:rFonts w:ascii="바탕체" w:eastAsia="바탕체" w:hAnsi="바탕체"/>
        </w:rPr>
      </w:pPr>
    </w:p>
    <w:p w14:paraId="0825FC90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456DE34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3974C15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5E4E774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342BABC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2026CE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218B303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8984372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74603F95" w14:textId="27785AB7" w:rsidR="00FA52A8" w:rsidRPr="008E11CF" w:rsidRDefault="005124D6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0.</w:t>
      </w:r>
      <w:r w:rsidR="00FA52A8" w:rsidRPr="008E11CF">
        <w:rPr>
          <w:rFonts w:ascii="바탕체" w:eastAsia="바탕체" w:hAnsi="바탕체" w:hint="eastAsia"/>
        </w:rPr>
        <w:t xml:space="preserve"> 조</w:t>
      </w:r>
    </w:p>
    <w:p w14:paraId="2B7428CC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002D5AD2" w14:textId="4B3F50F0" w:rsidR="00995866" w:rsidRDefault="005124D6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202002541 이호윤</w:t>
      </w:r>
    </w:p>
    <w:p w14:paraId="3D3C7F39" w14:textId="1FD66274" w:rsidR="005124D6" w:rsidRPr="008E11CF" w:rsidRDefault="005124D6" w:rsidP="00FA52A8">
      <w:pPr>
        <w:ind w:firstLineChars="1984" w:firstLine="3968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20</w:t>
      </w:r>
    </w:p>
    <w:p w14:paraId="6701C8B5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4A7DBE37" w14:textId="4B53DE4C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8E11CF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E11CF">
        <w:rPr>
          <w:rFonts w:ascii="바탕체" w:eastAsia="바탕체" w:hAnsi="바탕체" w:hint="eastAsia"/>
        </w:rPr>
        <w:t>지도교수:</w:t>
      </w:r>
      <w:r w:rsidRPr="008E11CF">
        <w:rPr>
          <w:rFonts w:ascii="바탕체" w:eastAsia="바탕체" w:hAnsi="바탕체"/>
        </w:rPr>
        <w:t xml:space="preserve"> </w:t>
      </w:r>
      <w:r w:rsidR="005124D6">
        <w:rPr>
          <w:rFonts w:ascii="바탕체" w:eastAsia="바탕체" w:hAnsi="바탕체" w:hint="eastAsia"/>
        </w:rPr>
        <w:t>양희철</w:t>
      </w:r>
      <w:r w:rsidRPr="008E11CF">
        <w:rPr>
          <w:rFonts w:ascii="바탕체" w:eastAsia="바탕체" w:hAnsi="바탕체" w:hint="eastAsia"/>
        </w:rPr>
        <w:t xml:space="preserve"> 교수님</w:t>
      </w:r>
      <w:r w:rsidR="00995866" w:rsidRPr="008E11CF">
        <w:rPr>
          <w:rFonts w:ascii="바탕체" w:eastAsia="바탕체" w:hAnsi="바탕체" w:hint="eastAsia"/>
        </w:rPr>
        <w:t xml:space="preserve"> </w:t>
      </w:r>
      <w:r w:rsidR="00995866" w:rsidRPr="008E11CF">
        <w:rPr>
          <w:rFonts w:ascii="바탕체" w:eastAsia="바탕체" w:hAnsi="바탕체"/>
        </w:rPr>
        <w:t>(</w:t>
      </w:r>
      <w:r w:rsidR="00995866" w:rsidRPr="008E11CF">
        <w:rPr>
          <w:rFonts w:ascii="바탕체" w:eastAsia="바탕체" w:hAnsi="바탕체" w:hint="eastAsia"/>
        </w:rPr>
        <w:t>서명)</w:t>
      </w:r>
    </w:p>
    <w:p w14:paraId="54F732E0" w14:textId="77777777" w:rsidR="00032A93" w:rsidRPr="008E11CF" w:rsidRDefault="00F106F6">
      <w:pPr>
        <w:pStyle w:val="ab"/>
        <w:spacing w:after="360"/>
        <w:rPr>
          <w:rFonts w:ascii="바탕체" w:eastAsia="바탕체" w:hAnsi="바탕체"/>
          <w:b w:val="0"/>
          <w:bCs w:val="0"/>
        </w:rPr>
      </w:pPr>
      <w:r w:rsidRPr="008E11CF">
        <w:rPr>
          <w:rFonts w:ascii="바탕체" w:eastAsia="바탕체" w:hAnsi="바탕체"/>
        </w:rPr>
        <w:br w:type="page"/>
      </w:r>
      <w:r w:rsidR="00032A93" w:rsidRPr="008E11CF">
        <w:rPr>
          <w:rFonts w:ascii="바탕체" w:eastAsia="바탕체" w:hAnsi="바탕체" w:hint="eastAsia"/>
          <w:b w:val="0"/>
          <w:bCs w:val="0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5236"/>
        <w:gridCol w:w="1200"/>
      </w:tblGrid>
      <w:tr w:rsidR="00032A93" w:rsidRPr="008E11CF" w14:paraId="0F043922" w14:textId="77777777">
        <w:tc>
          <w:tcPr>
            <w:tcW w:w="645" w:type="dxa"/>
            <w:shd w:val="clear" w:color="auto" w:fill="B3B3B3"/>
          </w:tcPr>
          <w:p w14:paraId="2A678E9F" w14:textId="77777777" w:rsidR="00032A93" w:rsidRPr="008E11CF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61D73C08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1926E9AF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4DF8BD6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8E11CF" w14:paraId="21598EB3" w14:textId="77777777">
        <w:tc>
          <w:tcPr>
            <w:tcW w:w="645" w:type="dxa"/>
          </w:tcPr>
          <w:p w14:paraId="30107D28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39E3D07" w14:textId="77777777" w:rsidR="00032A93" w:rsidRPr="008E11CF" w:rsidRDefault="00995866">
            <w:pPr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20</w:t>
            </w:r>
            <w:r w:rsidRPr="008E11CF">
              <w:rPr>
                <w:rFonts w:ascii="바탕체" w:eastAsia="바탕체" w:hAnsi="바탕체"/>
                <w:spacing w:val="-20"/>
              </w:rPr>
              <w:t>23</w:t>
            </w:r>
            <w:r w:rsidRPr="008E11CF">
              <w:rPr>
                <w:rFonts w:ascii="바탕체" w:eastAsia="바탕체" w:hAnsi="바탕체" w:hint="eastAsia"/>
                <w:spacing w:val="-20"/>
              </w:rPr>
              <w:t>/0</w:t>
            </w:r>
            <w:r w:rsidRPr="008E11CF">
              <w:rPr>
                <w:rFonts w:ascii="바탕체" w:eastAsia="바탕체" w:hAnsi="바탕체"/>
                <w:spacing w:val="-20"/>
              </w:rPr>
              <w:t>3</w:t>
            </w:r>
            <w:r w:rsidR="001156B5" w:rsidRPr="008E11CF">
              <w:rPr>
                <w:rFonts w:ascii="바탕체" w:eastAsia="바탕체" w:hAnsi="바탕체" w:hint="eastAsia"/>
                <w:spacing w:val="-20"/>
              </w:rPr>
              <w:t>/</w:t>
            </w:r>
            <w:r w:rsidR="008A1DDD" w:rsidRPr="008E11CF">
              <w:rPr>
                <w:rFonts w:ascii="바탕체" w:eastAsia="바탕체" w:hAnsi="바탕체" w:hint="eastAsia"/>
                <w:spacing w:val="-20"/>
              </w:rPr>
              <w:t>0</w:t>
            </w:r>
            <w:r w:rsidRPr="008E11CF">
              <w:rPr>
                <w:rFonts w:ascii="바탕체" w:eastAsia="바탕체" w:hAnsi="바탕체"/>
                <w:spacing w:val="-20"/>
              </w:rPr>
              <w:t>6</w:t>
            </w:r>
          </w:p>
        </w:tc>
        <w:tc>
          <w:tcPr>
            <w:tcW w:w="5400" w:type="dxa"/>
          </w:tcPr>
          <w:p w14:paraId="6897F2AF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284605CF" w14:textId="77777777" w:rsidR="00032A93" w:rsidRPr="008E11CF" w:rsidRDefault="00BF0792">
            <w:pPr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홍길동</w:t>
            </w:r>
          </w:p>
        </w:tc>
      </w:tr>
      <w:tr w:rsidR="00032A93" w:rsidRPr="008E11CF" w14:paraId="71B4F8E5" w14:textId="77777777">
        <w:tc>
          <w:tcPr>
            <w:tcW w:w="645" w:type="dxa"/>
          </w:tcPr>
          <w:p w14:paraId="03C41ADC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5471562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630C1190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610AADA8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E11CF" w14:paraId="34344535" w14:textId="77777777">
        <w:tc>
          <w:tcPr>
            <w:tcW w:w="645" w:type="dxa"/>
          </w:tcPr>
          <w:p w14:paraId="46BD547D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685F1D71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3F976AE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344ACA01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E11CF" w14:paraId="2AB9EA5B" w14:textId="77777777">
        <w:tc>
          <w:tcPr>
            <w:tcW w:w="645" w:type="dxa"/>
          </w:tcPr>
          <w:p w14:paraId="544FC89C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3CFF805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C6A8826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0DF5D35A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3960638D" w14:textId="77777777" w:rsidR="00032A93" w:rsidRPr="008E11CF" w:rsidRDefault="00032A93">
      <w:pPr>
        <w:rPr>
          <w:rFonts w:ascii="바탕체" w:eastAsia="바탕체" w:hAnsi="바탕체"/>
          <w:spacing w:val="-20"/>
        </w:rPr>
      </w:pPr>
    </w:p>
    <w:p w14:paraId="35329C31" w14:textId="5D248DB8" w:rsidR="008C778C" w:rsidRPr="008C778C" w:rsidRDefault="00032A93" w:rsidP="008C778C">
      <w:pPr>
        <w:pStyle w:val="ab"/>
        <w:spacing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r w:rsidRPr="008E11CF">
        <w:rPr>
          <w:rFonts w:ascii="바탕체" w:eastAsia="바탕체" w:hAnsi="바탕체" w:hint="eastAsia"/>
        </w:rPr>
        <w:lastRenderedPageBreak/>
        <w:t>Table of Contents</w:t>
      </w:r>
    </w:p>
    <w:p w14:paraId="3608EC6E" w14:textId="77777777" w:rsidR="008C778C" w:rsidRDefault="008C778C">
      <w:pPr>
        <w:pStyle w:val="TOC"/>
      </w:pPr>
      <w:r>
        <w:rPr>
          <w:lang w:val="ko-KR"/>
        </w:rPr>
        <w:t>목차</w:t>
      </w:r>
    </w:p>
    <w:p w14:paraId="547093CD" w14:textId="75EC64C0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r w:rsidRPr="008C778C">
        <w:rPr>
          <w:b w:val="0"/>
          <w:bCs w:val="0"/>
        </w:rPr>
        <w:fldChar w:fldCharType="begin"/>
      </w:r>
      <w:r w:rsidRPr="008C778C">
        <w:rPr>
          <w:b w:val="0"/>
          <w:bCs w:val="0"/>
        </w:rPr>
        <w:instrText>TOC \o "1-3" \h \z \u</w:instrText>
      </w:r>
      <w:r w:rsidRPr="008C778C">
        <w:rPr>
          <w:b w:val="0"/>
          <w:bCs w:val="0"/>
        </w:rPr>
        <w:fldChar w:fldCharType="separate"/>
      </w:r>
      <w:hyperlink w:anchor="_Toc192519163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연구 주제 이름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_Toc192519163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7DE305D2" w14:textId="69B6F858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4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연구 배경 및 관련 연구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_Toc192519164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09634E24" w14:textId="0AB4898C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5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3.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프로젝트 수행자의 의도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_Toc192519165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41B97081" w14:textId="0628DCDF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6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4.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탐구 내용 및 기대 결과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_Toc192519166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021DCBE6" w14:textId="031F4654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7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5.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프로젝트 관련 학습 계획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_Toc192519167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6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4C23F186" w14:textId="6A04F8BE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8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6.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연구 일정 계획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_Toc192519168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6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2FE4468A" w14:textId="4A1CC0ED" w:rsidR="00032A93" w:rsidRPr="00610DDB" w:rsidRDefault="008C778C" w:rsidP="00610DDB">
      <w:r w:rsidRPr="008C778C">
        <w:rPr>
          <w:noProof/>
        </w:rPr>
        <w:fldChar w:fldCharType="end"/>
      </w:r>
      <w:r w:rsidR="00032A93" w:rsidRPr="008E11CF">
        <w:rPr>
          <w:rFonts w:ascii="바탕체" w:eastAsia="바탕체" w:hAnsi="바탕체"/>
        </w:rPr>
        <w:br w:type="page"/>
      </w:r>
      <w:r w:rsidR="00032A93" w:rsidRPr="008E11CF">
        <w:rPr>
          <w:rFonts w:ascii="바탕체" w:eastAsia="바탕체" w:hAnsi="바탕체" w:hint="eastAsia"/>
        </w:rPr>
        <w:lastRenderedPageBreak/>
        <w:t>List of Figure</w:t>
      </w:r>
    </w:p>
    <w:p w14:paraId="6372F406" w14:textId="77777777" w:rsidR="002A79BA" w:rsidRPr="008E11CF" w:rsidRDefault="002B5DB2" w:rsidP="001A0925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/>
          <w:smallCaps/>
        </w:rPr>
        <w:fldChar w:fldCharType="begin"/>
      </w:r>
      <w:r w:rsidR="002A79BA" w:rsidRPr="008E11CF">
        <w:rPr>
          <w:rFonts w:ascii="바탕체" w:eastAsia="바탕체" w:hAnsi="바탕체"/>
        </w:rPr>
        <w:instrText xml:space="preserve"> TOC \h \z \c "그림" </w:instrText>
      </w:r>
      <w:r w:rsidRPr="008E11CF">
        <w:rPr>
          <w:rFonts w:ascii="바탕체" w:eastAsia="바탕체" w:hAnsi="바탕체"/>
          <w:smallCaps/>
        </w:rPr>
        <w:fldChar w:fldCharType="separate"/>
      </w:r>
      <w:r w:rsidR="00D47BEA" w:rsidRPr="008E11CF">
        <w:rPr>
          <w:rFonts w:ascii="바탕체" w:eastAsia="바탕체" w:hAnsi="바탕체" w:hint="eastAsia"/>
          <w:smallCaps/>
          <w:noProof/>
        </w:rPr>
        <w:t>그림 목차 항목을 찾을 수 없습니다.</w:t>
      </w:r>
      <w:r w:rsidRPr="008E11CF">
        <w:rPr>
          <w:rFonts w:ascii="바탕체" w:eastAsia="바탕체" w:hAnsi="바탕체"/>
        </w:rPr>
        <w:fldChar w:fldCharType="end"/>
      </w:r>
    </w:p>
    <w:p w14:paraId="4C08667E" w14:textId="77777777" w:rsidR="00032A93" w:rsidRPr="008E11CF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7950C138" w14:textId="65B7720E" w:rsidR="00032A93" w:rsidRPr="008E11CF" w:rsidRDefault="00032A93">
      <w:pPr>
        <w:pStyle w:val="10"/>
        <w:spacing w:before="540"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bookmarkStart w:id="0" w:name="_Toc129092293"/>
      <w:bookmarkStart w:id="1" w:name="_Toc192519163"/>
      <w:r w:rsidR="008C57D9">
        <w:rPr>
          <w:rFonts w:ascii="바탕체" w:eastAsia="바탕체" w:hAnsi="바탕체" w:hint="eastAsia"/>
        </w:rPr>
        <w:lastRenderedPageBreak/>
        <w:t>연구</w:t>
      </w:r>
      <w:r w:rsidR="00995866" w:rsidRPr="008E11CF">
        <w:rPr>
          <w:rFonts w:ascii="바탕체" w:eastAsia="바탕체" w:hAnsi="바탕체" w:hint="eastAsia"/>
        </w:rPr>
        <w:t xml:space="preserve"> 주제 이름</w:t>
      </w:r>
      <w:bookmarkEnd w:id="0"/>
      <w:bookmarkEnd w:id="1"/>
    </w:p>
    <w:p w14:paraId="5EA1E2E8" w14:textId="77777777" w:rsidR="00392281" w:rsidRPr="003D2EE1" w:rsidRDefault="00392281" w:rsidP="00392281">
      <w:pPr>
        <w:jc w:val="left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Large Wireless Model 기반 미래 채널 예측 및 통신 환경 분류 연구</w:t>
      </w:r>
    </w:p>
    <w:p w14:paraId="79706E63" w14:textId="77777777" w:rsidR="00D37C34" w:rsidRPr="003D2EE1" w:rsidRDefault="00D37C34" w:rsidP="0030185B">
      <w:pPr>
        <w:rPr>
          <w:rFonts w:ascii="바탕체" w:eastAsia="바탕체" w:hAnsi="바탕체"/>
        </w:rPr>
      </w:pPr>
    </w:p>
    <w:p w14:paraId="6947BCF4" w14:textId="51F58AA5" w:rsidR="001A0925" w:rsidRPr="008E11CF" w:rsidRDefault="003D2EE1" w:rsidP="00043AD2">
      <w:pPr>
        <w:pStyle w:val="10"/>
        <w:spacing w:before="540" w:after="360"/>
        <w:rPr>
          <w:rFonts w:ascii="바탕체" w:eastAsia="바탕체" w:hAnsi="바탕체"/>
        </w:rPr>
      </w:pPr>
      <w:bookmarkStart w:id="2" w:name="_Toc192519164"/>
      <w:r>
        <w:rPr>
          <w:rFonts w:ascii="바탕체" w:eastAsia="바탕체" w:hAnsi="바탕체" w:hint="eastAsia"/>
        </w:rPr>
        <w:t>연구 배경 및 관련 연구</w:t>
      </w:r>
      <w:bookmarkEnd w:id="2"/>
    </w:p>
    <w:p w14:paraId="57004628" w14:textId="5E2B888F" w:rsidR="00392281" w:rsidRPr="00392281" w:rsidRDefault="00392281" w:rsidP="00445B62">
      <w:pPr>
        <w:pStyle w:val="af7"/>
        <w:wordWrap w:val="0"/>
        <w:jc w:val="left"/>
        <w:rPr>
          <w:rFonts w:ascii="바탕체" w:eastAsia="바탕체" w:hAnsi="바탕체" w:hint="eastAsia"/>
          <w:b w:val="0"/>
          <w:sz w:val="30"/>
          <w:szCs w:val="30"/>
        </w:rPr>
      </w:pPr>
      <w:r w:rsidRPr="00392281">
        <w:rPr>
          <w:rFonts w:ascii="바탕체" w:eastAsia="바탕체" w:hAnsi="바탕체" w:hint="eastAsia"/>
          <w:b w:val="0"/>
          <w:sz w:val="30"/>
          <w:szCs w:val="30"/>
        </w:rPr>
        <w:t>1.연구배경</w:t>
      </w:r>
    </w:p>
    <w:p w14:paraId="0667F8D2" w14:textId="197C777A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AC49E4">
        <w:rPr>
          <w:rFonts w:ascii="바탕체" w:eastAsia="바탕체" w:hAnsi="바탕체"/>
          <w:b w:val="0"/>
          <w:sz w:val="20"/>
          <w:szCs w:val="20"/>
        </w:rPr>
        <w:t>무선 통신 및 감지 시스템의 발전은 높은 성능 요구 사항을 수반하며, 이러한 시스템은 대형 안테나 배열을 활용하고, 중대역, 밀리미터파, 서브 테라헤르츠(sub-THz) 대역에서 운용되며, 다수의 통신 및 감지 장치를 지원하는 방향으로 진화하고 있다. 또한, 네트워크 인프라의 고밀화와 더불어 개별 무선 통신 시스템 간의 상호작용, 협력 및 통합이 강조되고 있으며, 이에 따라 시스템의 복잡성이 증가하고 있다.</w:t>
      </w:r>
    </w:p>
    <w:p w14:paraId="5DC13813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>
        <w:rPr>
          <w:rFonts w:ascii="바탕체" w:eastAsia="바탕체" w:hAnsi="바탕체" w:hint="eastAsia"/>
          <w:b w:val="0"/>
          <w:sz w:val="20"/>
          <w:szCs w:val="20"/>
        </w:rPr>
        <w:t>이러한 트렌드를 실현하기 위해서는 고차원 신호처리, 복잡한 최적화 문제, 대량의 무선 오버헤드, 복잡한 네트워크 관리의 과제들을 해결해야한다.</w:t>
      </w:r>
    </w:p>
    <w:p w14:paraId="58911C0C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51EDEED2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AC49E4">
        <w:rPr>
          <w:rFonts w:ascii="바탕체" w:eastAsia="바탕체" w:hAnsi="바탕체"/>
          <w:b w:val="0"/>
          <w:sz w:val="20"/>
          <w:szCs w:val="20"/>
        </w:rPr>
        <w:t>전통적인 통계 모델 및 최적화 기반 접근 방식은 단순화된 모델이나 특정 시나리오에 최적화된 특성에 의존하는 경향이 있으며, 이로 인해 동적 환경에서의 일반화가 어렵다. 예를 들어, 고밀도 소형 셀 네트워크에서는 복잡한 간섭 패턴을 효과적으로 모델링하지 못하거나, 고차원 MIMO 시스템에서 확장성이 낮은 문제점이 존재한다.</w:t>
      </w:r>
    </w:p>
    <w:p w14:paraId="2FEFCECC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1DDD4027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AC49E4">
        <w:rPr>
          <w:rFonts w:ascii="바탕체" w:eastAsia="바탕체" w:hAnsi="바탕체"/>
          <w:b w:val="0"/>
          <w:sz w:val="20"/>
          <w:szCs w:val="20"/>
        </w:rPr>
        <w:t>이에 따라, 데이터 기반 접근 방식인 딥러닝(Deep Learning)이 무선 통신 및 감지 시스템에서 주목받고 있다. 딥러닝을 활용하면 네트워크 성능 최적화, 자원 할당 및 신호 처리를 보다 효과적으로 수행할 수 있다</w:t>
      </w:r>
      <w:r>
        <w:rPr>
          <w:rFonts w:ascii="바탕체" w:eastAsia="바탕체" w:hAnsi="바탕체" w:hint="eastAsia"/>
          <w:b w:val="0"/>
          <w:sz w:val="20"/>
          <w:szCs w:val="20"/>
        </w:rPr>
        <w:t>. 그러나 딥러닝 접근 방식 또한 다음과 같은 한계를 지닌다.</w:t>
      </w:r>
    </w:p>
    <w:p w14:paraId="4BF2DC0D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EE0726">
        <w:rPr>
          <w:rFonts w:ascii="바탕체" w:eastAsia="바탕체" w:hAnsi="바탕체" w:hint="eastAsia"/>
          <w:b w:val="0"/>
          <w:bCs w:val="0"/>
          <w:sz w:val="20"/>
          <w:szCs w:val="20"/>
        </w:rPr>
        <w:t>1)</w:t>
      </w:r>
      <w:r>
        <w:rPr>
          <w:rFonts w:ascii="바탕체" w:eastAsia="바탕체" w:hAnsi="바탕체" w:hint="eastAsia"/>
          <w:b w:val="0"/>
          <w:sz w:val="20"/>
          <w:szCs w:val="20"/>
        </w:rPr>
        <w:t xml:space="preserve"> 무선 네트워크에서의 데이터 부족, 수집 비용이 많이 들며, 확보하기 어렵다.</w:t>
      </w:r>
    </w:p>
    <w:p w14:paraId="3EF0CE4B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>
        <w:rPr>
          <w:rFonts w:ascii="바탕체" w:eastAsia="바탕체" w:hAnsi="바탕체" w:hint="eastAsia"/>
          <w:b w:val="0"/>
          <w:sz w:val="20"/>
          <w:szCs w:val="20"/>
        </w:rPr>
        <w:t>2) 합성곱 신경망(CNN)과 순환 신경망(RNN)은 무선 통신 및 감지 작업에서 특정 측면에서 한계를 보인다.</w:t>
      </w:r>
    </w:p>
    <w:p w14:paraId="3726D87B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684BBA3A" w14:textId="4722C60B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AC49E4">
        <w:rPr>
          <w:rFonts w:ascii="바탕체" w:eastAsia="바탕체" w:hAnsi="바탕체"/>
          <w:b w:val="0"/>
          <w:sz w:val="20"/>
          <w:szCs w:val="20"/>
        </w:rPr>
        <w:t xml:space="preserve">이러한 한계를 극복하기 위해, 무선 통신 및 감지 채널을 위한 대규모 모델인 LVM (Large Wireless Model) 이 연구되고 있다. LVM은 대규모 데이터를 학습하여 무선 통신 시스템에서의 최적화 및 신호 처리 문제를 해결하는 데 활용될 수 있다. </w:t>
      </w:r>
    </w:p>
    <w:p w14:paraId="553F8E00" w14:textId="77777777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2739F535" w14:textId="6648EE24" w:rsidR="00392281" w:rsidRPr="00392281" w:rsidRDefault="00392281" w:rsidP="00445B62">
      <w:pPr>
        <w:pStyle w:val="af7"/>
        <w:wordWrap w:val="0"/>
        <w:jc w:val="left"/>
        <w:rPr>
          <w:rFonts w:ascii="바탕체" w:eastAsia="바탕체" w:hAnsi="바탕체" w:hint="eastAsia"/>
          <w:b w:val="0"/>
          <w:sz w:val="30"/>
          <w:szCs w:val="30"/>
        </w:rPr>
      </w:pPr>
      <w:r w:rsidRPr="00392281">
        <w:rPr>
          <w:rFonts w:ascii="바탕체" w:eastAsia="바탕체" w:hAnsi="바탕체" w:hint="eastAsia"/>
          <w:b w:val="0"/>
          <w:sz w:val="30"/>
          <w:szCs w:val="30"/>
        </w:rPr>
        <w:t>2.관련 연구</w:t>
      </w:r>
    </w:p>
    <w:p w14:paraId="3C343137" w14:textId="2A57E523" w:rsidR="00445B62" w:rsidRP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4"/>
          <w:szCs w:val="24"/>
        </w:rPr>
      </w:pPr>
      <w:r w:rsidRPr="00392281">
        <w:rPr>
          <w:rFonts w:ascii="바탕체" w:eastAsia="바탕체" w:hAnsi="바탕체" w:hint="eastAsia"/>
          <w:b w:val="0"/>
          <w:sz w:val="24"/>
          <w:szCs w:val="24"/>
        </w:rPr>
        <w:t xml:space="preserve">A. 자연어 </w:t>
      </w:r>
      <w:proofErr w:type="gramStart"/>
      <w:r w:rsidRPr="00392281">
        <w:rPr>
          <w:rFonts w:ascii="바탕체" w:eastAsia="바탕체" w:hAnsi="바탕체" w:hint="eastAsia"/>
          <w:b w:val="0"/>
          <w:sz w:val="24"/>
          <w:szCs w:val="24"/>
        </w:rPr>
        <w:t>처리(</w:t>
      </w:r>
      <w:proofErr w:type="gramEnd"/>
      <w:r w:rsidRPr="00392281">
        <w:rPr>
          <w:rFonts w:ascii="바탕체" w:eastAsia="바탕체" w:hAnsi="바탕체" w:hint="eastAsia"/>
          <w:b w:val="0"/>
          <w:sz w:val="24"/>
          <w:szCs w:val="24"/>
        </w:rPr>
        <w:t>NLP)와 자기 어텐션(Self-Attention) 모델</w:t>
      </w:r>
    </w:p>
    <w:p w14:paraId="195F378D" w14:textId="77777777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3F96D18C" w14:textId="665A5D08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392281">
        <w:rPr>
          <w:rFonts w:ascii="바탕체" w:eastAsia="바탕체" w:hAnsi="바탕체"/>
          <w:b w:val="0"/>
          <w:sz w:val="20"/>
          <w:szCs w:val="20"/>
        </w:rPr>
        <w:t>LVM의 개념을 이해하기 위해서는 자연어 처리(NLP)에서의 자기 어텐션(Self-Attention) 기반 모델과의 유사성을 고려할 필요가 있다. 대표적인 NLP 모델로는 BERT(Bidirectional Encoder Representations from Transformers)와 GPT(Generative Pre-trained Transformer)가 있으며, 이들은 멀리 떨어진 단어 간의 관계를 학습하여 문맥을 이해할 수 있도록 설계되었다.</w:t>
      </w:r>
    </w:p>
    <w:p w14:paraId="1E84E5C2" w14:textId="181C03B2" w:rsidR="00392281" w:rsidRDefault="00392281" w:rsidP="00445B62">
      <w:pPr>
        <w:pStyle w:val="af7"/>
        <w:wordWrap w:val="0"/>
        <w:jc w:val="left"/>
        <w:rPr>
          <w:rFonts w:ascii="바탕체" w:eastAsia="바탕체" w:hAnsi="바탕체" w:hint="eastAsia"/>
          <w:b w:val="0"/>
          <w:sz w:val="20"/>
          <w:szCs w:val="20"/>
        </w:rPr>
      </w:pPr>
      <w:r w:rsidRPr="00392281">
        <w:rPr>
          <w:rFonts w:ascii="바탕체" w:eastAsia="바탕체" w:hAnsi="바탕체"/>
          <w:b w:val="0"/>
          <w:sz w:val="20"/>
          <w:szCs w:val="20"/>
        </w:rPr>
        <w:t xml:space="preserve">예를 들어, 문장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“The animal didn’t cross the street because it was too tired.”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에서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“it”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이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“the animal</w:t>
      </w:r>
      <w:proofErr w:type="gramStart"/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을</w:t>
      </w:r>
      <w:proofErr w:type="gramEnd"/>
      <w:r w:rsidRPr="00392281">
        <w:rPr>
          <w:rFonts w:ascii="바탕체" w:eastAsia="바탕체" w:hAnsi="바탕체"/>
          <w:b w:val="0"/>
          <w:sz w:val="20"/>
          <w:szCs w:val="20"/>
        </w:rPr>
        <w:t xml:space="preserve"> 가리키는지, 또는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“the street”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을 가리키는지를 판단하기 위해, 모델은 자기 어텐션 메커니즘을 사용하여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“it”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과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“the animal”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사이의 어텐션 점수를 높게 계산한다. 이를 통해 모델은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“it”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이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“the animal</w:t>
      </w:r>
      <w:proofErr w:type="gramStart"/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을</w:t>
      </w:r>
      <w:proofErr w:type="gramEnd"/>
      <w:r w:rsidRPr="00392281">
        <w:rPr>
          <w:rFonts w:ascii="바탕체" w:eastAsia="바탕체" w:hAnsi="바탕체"/>
          <w:b w:val="0"/>
          <w:sz w:val="20"/>
          <w:szCs w:val="20"/>
        </w:rPr>
        <w:t xml:space="preserve"> 의미한다고 올바</w:t>
      </w:r>
      <w:r w:rsidRPr="00392281">
        <w:rPr>
          <w:rFonts w:ascii="바탕체" w:eastAsia="바탕체" w:hAnsi="바탕체"/>
          <w:b w:val="0"/>
          <w:sz w:val="20"/>
          <w:szCs w:val="20"/>
        </w:rPr>
        <w:lastRenderedPageBreak/>
        <w:t>르게 해석할 수 있다.</w:t>
      </w:r>
    </w:p>
    <w:p w14:paraId="4B810C82" w14:textId="77777777" w:rsidR="00392281" w:rsidRDefault="00392281" w:rsidP="00445B62">
      <w:pPr>
        <w:pStyle w:val="af7"/>
        <w:wordWrap w:val="0"/>
        <w:jc w:val="left"/>
        <w:rPr>
          <w:rFonts w:ascii="바탕체" w:eastAsia="바탕체" w:hAnsi="바탕체" w:hint="eastAsia"/>
          <w:b w:val="0"/>
          <w:sz w:val="20"/>
          <w:szCs w:val="20"/>
        </w:rPr>
      </w:pPr>
    </w:p>
    <w:p w14:paraId="38D0A4E4" w14:textId="2830336C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392281">
        <w:rPr>
          <w:rFonts w:ascii="바탕체" w:eastAsia="바탕체" w:hAnsi="바탕체" w:hint="eastAsia"/>
          <w:b w:val="0"/>
          <w:sz w:val="24"/>
          <w:szCs w:val="24"/>
        </w:rPr>
        <w:t>B. 컴퓨터 비전에서의 트랜스포머 모델 (ViTs, Vision Tranformers</w:t>
      </w:r>
      <w:r>
        <w:rPr>
          <w:rFonts w:ascii="바탕체" w:eastAsia="바탕체" w:hAnsi="바탕체" w:hint="eastAsia"/>
          <w:b w:val="0"/>
          <w:sz w:val="20"/>
          <w:szCs w:val="20"/>
        </w:rPr>
        <w:t>)</w:t>
      </w:r>
    </w:p>
    <w:p w14:paraId="1036FDFA" w14:textId="77777777" w:rsidR="00392281" w:rsidRDefault="00392281" w:rsidP="00445B62">
      <w:pPr>
        <w:pStyle w:val="af7"/>
        <w:wordWrap w:val="0"/>
        <w:jc w:val="left"/>
        <w:rPr>
          <w:rFonts w:ascii="바탕체" w:eastAsia="바탕체" w:hAnsi="바탕체" w:hint="eastAsia"/>
          <w:b w:val="0"/>
          <w:sz w:val="20"/>
          <w:szCs w:val="20"/>
        </w:rPr>
      </w:pPr>
    </w:p>
    <w:p w14:paraId="0D12835C" w14:textId="77777777" w:rsidR="00392281" w:rsidRPr="00392281" w:rsidRDefault="00392281" w:rsidP="00392281">
      <w:pPr>
        <w:rPr>
          <w:rFonts w:ascii="바탕체" w:eastAsia="바탕체" w:hAnsi="바탕체"/>
        </w:rPr>
      </w:pPr>
      <w:r w:rsidRPr="00392281">
        <w:rPr>
          <w:rFonts w:ascii="바탕체" w:eastAsia="바탕체" w:hAnsi="바탕체"/>
        </w:rPr>
        <w:t>컴퓨터 비전 분야에서도 트랜스포머 기반 모델이 널리 연구되고 있으며, 대표적인 예시로 ViT (Vision Transformer) 가 있다. ViT는 이미지를 고정된 크기의 작은 패치(patch)들로 분할한 후, 각 패치를 선형 임베딩(linear embedding)하여 토큰처럼 변환하고, 이를 트랜스포머 구조로 학습하는 방식이다.</w:t>
      </w:r>
    </w:p>
    <w:p w14:paraId="1A460D62" w14:textId="77777777" w:rsidR="00392281" w:rsidRPr="00392281" w:rsidRDefault="00392281" w:rsidP="00392281">
      <w:pPr>
        <w:rPr>
          <w:rFonts w:ascii="바탕체" w:eastAsia="바탕체" w:hAnsi="바탕체"/>
        </w:rPr>
      </w:pPr>
      <w:r w:rsidRPr="00392281">
        <w:rPr>
          <w:rFonts w:ascii="바탕체" w:eastAsia="바탕체" w:hAnsi="바탕체"/>
        </w:rPr>
        <w:t>이러한 접근 방식은 기존 CNN 기반 모델보다 전역적(global) 문맥을 효과적으로 학습할 수 있도록 한다. 예를 들어, 숲속에서 일부 동물이 나무에 가려져 있을 경우, CNN 모델은 국소적인 수용 영역(receptive field)의 한계로 인해 나뉘어진 동물의 부분들을 효과적으로 연결하기 어려울 수 있다. 반면, ViT는 패치 간 어텐션 계산을 통해 서로 멀리 떨어진 영역을 연관 지을 수 있으며, 이를 통해 전체적인 문맥을 보다 정확하게 인식할 수 있다.</w:t>
      </w:r>
    </w:p>
    <w:p w14:paraId="540CFE15" w14:textId="77777777" w:rsidR="00445B62" w:rsidRPr="00392281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3AF93B62" w14:textId="77777777" w:rsidR="00445B62" w:rsidRPr="00445B62" w:rsidRDefault="00445B62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0028D98D" w14:textId="1246A373" w:rsidR="00041E74" w:rsidRPr="008E11CF" w:rsidRDefault="00744028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바탕체" w:eastAsia="바탕체" w:hAnsi="바탕체" w:hint="eastAsia"/>
          <w:b w:val="0"/>
          <w:sz w:val="20"/>
          <w:szCs w:val="20"/>
        </w:rPr>
        <w:t>참고]</w:t>
      </w:r>
      <w:r w:rsidR="00F106F6" w:rsidRPr="008E11CF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 w:rsidR="003D2EE1">
        <w:rPr>
          <w:rFonts w:ascii="바탕체" w:eastAsia="바탕체" w:hAnsi="바탕체" w:hint="eastAsia"/>
          <w:b w:val="0"/>
          <w:spacing w:val="-16"/>
          <w:sz w:val="20"/>
          <w:szCs w:val="20"/>
        </w:rPr>
        <w:t>기존 연구를 바탕으로 연구 배경을 정리</w:t>
      </w:r>
      <w:r w:rsidR="008201ED">
        <w:rPr>
          <w:rFonts w:ascii="바탕체" w:eastAsia="바탕체" w:hAnsi="바탕체" w:hint="eastAsia"/>
          <w:b w:val="0"/>
          <w:spacing w:val="-16"/>
          <w:sz w:val="20"/>
          <w:szCs w:val="20"/>
        </w:rPr>
        <w:t xml:space="preserve"> </w:t>
      </w:r>
      <w:r w:rsidR="00D8758F">
        <w:rPr>
          <w:rFonts w:ascii="바탕체" w:eastAsia="바탕체" w:hAnsi="바탕체" w:hint="eastAsia"/>
          <w:b w:val="0"/>
          <w:spacing w:val="-16"/>
          <w:sz w:val="20"/>
          <w:szCs w:val="20"/>
        </w:rPr>
        <w:t>(아래 표 참조)</w:t>
      </w:r>
    </w:p>
    <w:p w14:paraId="3A2EA1D5" w14:textId="7E7CA033" w:rsidR="00041E74" w:rsidRPr="008E11CF" w:rsidRDefault="00041E7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Segoe UI Symbol" w:eastAsia="바탕체" w:hAnsi="Segoe UI Symbol" w:cs="Segoe UI Symbol"/>
          <w:b w:val="0"/>
          <w:sz w:val="20"/>
          <w:szCs w:val="20"/>
        </w:rPr>
        <w:t>‣</w:t>
      </w:r>
      <w:r w:rsidRPr="008E11CF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 w:rsidR="003D2EE1">
        <w:rPr>
          <w:rFonts w:ascii="바탕체" w:eastAsia="바탕체" w:hAnsi="바탕체" w:hint="eastAsia"/>
          <w:b w:val="0"/>
          <w:sz w:val="20"/>
          <w:szCs w:val="20"/>
        </w:rPr>
        <w:t xml:space="preserve">관련 논문을 (3편 이상) 바탕으로 정리 </w:t>
      </w:r>
    </w:p>
    <w:p w14:paraId="2A033748" w14:textId="311A4EE7" w:rsidR="00041E74" w:rsidRDefault="00041E7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Segoe UI Symbol" w:eastAsia="바탕체" w:hAnsi="Segoe UI Symbol" w:cs="Segoe UI Symbol"/>
          <w:b w:val="0"/>
          <w:sz w:val="20"/>
          <w:szCs w:val="20"/>
        </w:rPr>
        <w:t>‣</w:t>
      </w:r>
      <w:r w:rsidRPr="008E11CF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 w:rsidR="003D2EE1">
        <w:rPr>
          <w:rFonts w:ascii="바탕체" w:eastAsia="바탕체" w:hAnsi="바탕체" w:hint="eastAsia"/>
          <w:b w:val="0"/>
          <w:sz w:val="20"/>
          <w:szCs w:val="20"/>
        </w:rPr>
        <w:t>기존 연구의 한계를 분석하여 연구 필요성을 강조</w:t>
      </w:r>
    </w:p>
    <w:p w14:paraId="1C2D1837" w14:textId="77777777" w:rsidR="003D2EE1" w:rsidRPr="00392281" w:rsidRDefault="003D2EE1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8E37B5F" w14:textId="77777777" w:rsidR="003D2EE1" w:rsidRPr="00392281" w:rsidRDefault="003D2EE1" w:rsidP="005E3C09">
      <w:pPr>
        <w:rPr>
          <w:rFonts w:ascii="바탕체" w:eastAsia="바탕체" w:hAnsi="바탕체"/>
        </w:rPr>
      </w:pPr>
    </w:p>
    <w:p w14:paraId="506ADFEE" w14:textId="46A24DD6" w:rsidR="00995866" w:rsidRPr="008E11CF" w:rsidRDefault="00D37C34" w:rsidP="005E3C09">
      <w:pPr>
        <w:pStyle w:val="10"/>
        <w:spacing w:before="540" w:after="360"/>
        <w:rPr>
          <w:rFonts w:ascii="바탕체" w:eastAsia="바탕체" w:hAnsi="바탕체"/>
        </w:rPr>
      </w:pPr>
      <w:bookmarkStart w:id="3" w:name="_Toc129092297"/>
      <w:bookmarkStart w:id="4" w:name="_Toc192519165"/>
      <w:r w:rsidRPr="008E11CF">
        <w:rPr>
          <w:rFonts w:ascii="바탕체" w:eastAsia="바탕체" w:hAnsi="바탕체" w:hint="eastAsia"/>
        </w:rPr>
        <w:t>프</w:t>
      </w:r>
      <w:r w:rsidR="00995866" w:rsidRPr="008E11CF">
        <w:rPr>
          <w:rFonts w:ascii="바탕체" w:eastAsia="바탕체" w:hAnsi="바탕체" w:hint="eastAsia"/>
        </w:rPr>
        <w:t>로젝트 수행자의 의</w:t>
      </w:r>
      <w:bookmarkEnd w:id="3"/>
      <w:r w:rsidR="008201ED">
        <w:rPr>
          <w:rFonts w:ascii="바탕체" w:eastAsia="바탕체" w:hAnsi="바탕체" w:hint="eastAsia"/>
        </w:rPr>
        <w:t>도</w:t>
      </w:r>
      <w:bookmarkEnd w:id="4"/>
    </w:p>
    <w:p w14:paraId="543B75CF" w14:textId="17B0C9AE" w:rsidR="00406FD9" w:rsidRDefault="00406FD9" w:rsidP="00041E74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최근 무선 통신 및 감지 시스템은 급격한 기술적 발전을 이루고 있지만, 이에 따른 고차원 신호처리, 복잡한 최적화 문제, 대량의 무선 오버헤드, 복잡한 네트워크 관리 등의 한계가 존재한다. 기존의 전통적인 통계 모델 및 최적화 기반 접근 방식은 이러한 복잡성을 효과적으로 처리하지 못하며, 기존 딥러닝 접근법 또한 데이터 부족 및 구조적 제약으로 인해 실질적인 해결책을 제시하는 데 한계를 가진다.</w:t>
      </w:r>
    </w:p>
    <w:p w14:paraId="4D9C0EA4" w14:textId="77777777" w:rsidR="00406FD9" w:rsidRDefault="00406FD9" w:rsidP="00041E74">
      <w:pPr>
        <w:rPr>
          <w:rFonts w:ascii="바탕체" w:eastAsia="바탕체" w:hAnsi="바탕체"/>
        </w:rPr>
      </w:pPr>
    </w:p>
    <w:p w14:paraId="1E9527FA" w14:textId="0685D174" w:rsidR="00406FD9" w:rsidRDefault="00406FD9" w:rsidP="00041E74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이러한 문제를 해결하기 위해 대규모 무선 통신 모델(Large Wireless Model, LWM)을 연구하고, 이를 무선 네트워크 최적화 및 신호 처리 문제에 적응하는 것을 목표로 한다. 특히, 자연어 처리(NLP)에서 사용되는 자기 어텐션(Self-Attention) 모델과 컴퓨터 비전에서 활용되는 트랜스포머 기반 모델(Vit)의 개념을 적용하여, 무선 네트워크에서 발생하는 대규모 데이터의 패턴을 효과적으로 학습하고 활용할 수 있도록 하는 것이 연구의 핵심 방향이다.</w:t>
      </w:r>
    </w:p>
    <w:p w14:paraId="47751453" w14:textId="77777777" w:rsidR="00041E74" w:rsidRPr="008E11CF" w:rsidRDefault="00041E74" w:rsidP="0030185B">
      <w:pPr>
        <w:rPr>
          <w:rFonts w:ascii="바탕체" w:eastAsia="바탕체" w:hAnsi="바탕체"/>
        </w:rPr>
      </w:pPr>
    </w:p>
    <w:p w14:paraId="71999C26" w14:textId="77777777" w:rsidR="00995866" w:rsidRPr="008E11CF" w:rsidRDefault="00995866" w:rsidP="005E3C09">
      <w:pPr>
        <w:pStyle w:val="10"/>
        <w:spacing w:before="540" w:after="360"/>
        <w:rPr>
          <w:rFonts w:ascii="바탕체" w:eastAsia="바탕체" w:hAnsi="바탕체"/>
        </w:rPr>
      </w:pPr>
      <w:bookmarkStart w:id="5" w:name="_Toc129092298"/>
      <w:bookmarkStart w:id="6" w:name="_Toc192519166"/>
      <w:r w:rsidRPr="008E11CF">
        <w:rPr>
          <w:rFonts w:ascii="바탕체" w:eastAsia="바탕체" w:hAnsi="바탕체" w:hint="eastAsia"/>
        </w:rPr>
        <w:lastRenderedPageBreak/>
        <w:t>탐구 내용 및 기대 결과</w:t>
      </w:r>
      <w:bookmarkEnd w:id="5"/>
      <w:bookmarkEnd w:id="6"/>
    </w:p>
    <w:p w14:paraId="29C05237" w14:textId="3CEDC4FF" w:rsidR="005124D6" w:rsidRDefault="005124D6" w:rsidP="00041E74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F1-score를 기준으로 원시 채널 대비 LVM 임베딩이 얼마나 적은 데이터로도 높은 성능을 유지할 수 있는지 평가하고, LVM 임베딩이 원시 채널보다 국소적(local) 및 전역적(global) 패턴을 더 효과적으로 포착하는지 분석하는 것을 목표로 한다. 이를 위해, 다양한 후속 작업(downstream tasks)에 LWM 임베딩을 적용하여 성능을 비교하고, LWM의 데이터 효율성과 일반화 성능을 검증한다. </w:t>
      </w:r>
    </w:p>
    <w:p w14:paraId="2EF2DC89" w14:textId="1E57CEBD" w:rsidR="005124D6" w:rsidRDefault="005124D6" w:rsidP="00041E74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또한, 사전 훈련된 LWM이 미사용된 데이터에서도 원시 채널 대비 높은 성능을 유지하는지 확인하고, 실험 결과를 통해 원시 채널보다 데이터 전송 오버헤드를 줄이며, 실시간 적용 가능성을 입증하는 것을 기대한다.</w:t>
      </w:r>
    </w:p>
    <w:p w14:paraId="6CF4620F" w14:textId="77777777" w:rsidR="005124D6" w:rsidRDefault="005124D6" w:rsidP="00041E74">
      <w:pPr>
        <w:rPr>
          <w:rFonts w:ascii="바탕체" w:eastAsia="바탕체" w:hAnsi="바탕체" w:hint="eastAsia"/>
        </w:rPr>
      </w:pPr>
    </w:p>
    <w:p w14:paraId="3AB24821" w14:textId="77777777" w:rsidR="005124D6" w:rsidRPr="005124D6" w:rsidRDefault="005124D6" w:rsidP="00041E74">
      <w:pPr>
        <w:rPr>
          <w:rFonts w:ascii="바탕체" w:eastAsia="바탕체" w:hAnsi="바탕체" w:hint="eastAsia"/>
        </w:rPr>
      </w:pPr>
    </w:p>
    <w:p w14:paraId="2D086281" w14:textId="103704D0" w:rsidR="00041E74" w:rsidRPr="008E11CF" w:rsidRDefault="0030185B" w:rsidP="00041E74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 xml:space="preserve">참고] </w:t>
      </w:r>
    </w:p>
    <w:p w14:paraId="35B7BCB7" w14:textId="77777777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프로젝트 기간 동안 문제 해결을 위해 무엇을 시도해보고 싶은가?</w:t>
      </w:r>
      <w:r w:rsidRPr="008E11CF">
        <w:rPr>
          <w:rFonts w:ascii="바탕체" w:eastAsia="바탕체" w:hAnsi="바탕체"/>
          <w:szCs w:val="20"/>
        </w:rPr>
        <w:t xml:space="preserve"> </w:t>
      </w:r>
    </w:p>
    <w:p w14:paraId="64CF87C1" w14:textId="16CD9BBB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기대하는 결과물은 무엇인가?</w:t>
      </w:r>
      <w:r w:rsidRPr="008E11CF">
        <w:rPr>
          <w:rFonts w:ascii="바탕체" w:eastAsia="바탕체" w:hAnsi="바탕체"/>
          <w:szCs w:val="20"/>
        </w:rPr>
        <w:t xml:space="preserve"> </w:t>
      </w:r>
      <w:r w:rsidR="003D2EE1">
        <w:rPr>
          <w:rFonts w:ascii="바탕체" w:eastAsia="바탕체" w:hAnsi="바탕체" w:hint="eastAsia"/>
          <w:szCs w:val="20"/>
        </w:rPr>
        <w:t>(학술대회)</w:t>
      </w:r>
    </w:p>
    <w:p w14:paraId="0897D7B3" w14:textId="77777777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정량적/정성적 달성 지표는 무엇인가?</w:t>
      </w:r>
    </w:p>
    <w:p w14:paraId="443AA6AC" w14:textId="77777777" w:rsidR="00041E74" w:rsidRPr="008E11CF" w:rsidRDefault="00041E74" w:rsidP="0030185B">
      <w:pPr>
        <w:rPr>
          <w:rFonts w:ascii="바탕체" w:eastAsia="바탕체" w:hAnsi="바탕체"/>
        </w:rPr>
      </w:pPr>
    </w:p>
    <w:p w14:paraId="1918FA9D" w14:textId="77777777" w:rsidR="0030185B" w:rsidRPr="008E11CF" w:rsidRDefault="00995866" w:rsidP="004934D7">
      <w:pPr>
        <w:pStyle w:val="10"/>
        <w:spacing w:before="540" w:after="360"/>
        <w:rPr>
          <w:rFonts w:ascii="바탕체" w:eastAsia="바탕체" w:hAnsi="바탕체"/>
        </w:rPr>
      </w:pPr>
      <w:bookmarkStart w:id="7" w:name="_Toc129092299"/>
      <w:bookmarkStart w:id="8" w:name="_Toc192519167"/>
      <w:r w:rsidRPr="008E11CF">
        <w:rPr>
          <w:rFonts w:ascii="바탕체" w:eastAsia="바탕체" w:hAnsi="바탕체" w:hint="eastAsia"/>
        </w:rPr>
        <w:t>프로젝트 관련 학습 계획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7F2667" w14:paraId="207F1DD9" w14:textId="77777777">
        <w:tc>
          <w:tcPr>
            <w:tcW w:w="2900" w:type="dxa"/>
            <w:shd w:val="clear" w:color="auto" w:fill="D9D9D9"/>
          </w:tcPr>
          <w:p w14:paraId="6E53229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학습할 내용</w:t>
            </w:r>
          </w:p>
        </w:tc>
        <w:tc>
          <w:tcPr>
            <w:tcW w:w="2901" w:type="dxa"/>
            <w:shd w:val="clear" w:color="auto" w:fill="D9D9D9"/>
          </w:tcPr>
          <w:p w14:paraId="0663C91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3D271C8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0185B" w14:paraId="0B932861" w14:textId="77777777">
        <w:tc>
          <w:tcPr>
            <w:tcW w:w="2900" w:type="dxa"/>
            <w:shd w:val="clear" w:color="auto" w:fill="auto"/>
          </w:tcPr>
          <w:p w14:paraId="47A8D264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329C27E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BB2F5F9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  <w:tr w:rsidR="0030185B" w14:paraId="76E56C5A" w14:textId="77777777">
        <w:tc>
          <w:tcPr>
            <w:tcW w:w="2900" w:type="dxa"/>
            <w:shd w:val="clear" w:color="auto" w:fill="auto"/>
          </w:tcPr>
          <w:p w14:paraId="2780B954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05285D0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48E43C2D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  <w:tr w:rsidR="0030185B" w14:paraId="5BAC86FF" w14:textId="77777777">
        <w:tc>
          <w:tcPr>
            <w:tcW w:w="2900" w:type="dxa"/>
            <w:shd w:val="clear" w:color="auto" w:fill="auto"/>
          </w:tcPr>
          <w:p w14:paraId="5A7AA90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EB2BCB8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9FEB68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  <w:tr w:rsidR="0030185B" w14:paraId="4029DEBB" w14:textId="77777777">
        <w:tc>
          <w:tcPr>
            <w:tcW w:w="2900" w:type="dxa"/>
            <w:shd w:val="clear" w:color="auto" w:fill="auto"/>
          </w:tcPr>
          <w:p w14:paraId="04C3C27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6507792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6ABF18DE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</w:tbl>
    <w:p w14:paraId="21527CDC" w14:textId="77777777" w:rsidR="0030185B" w:rsidRPr="008E11CF" w:rsidRDefault="0030185B" w:rsidP="0030185B">
      <w:pPr>
        <w:rPr>
          <w:rFonts w:ascii="바탕체" w:eastAsia="바탕체" w:hAnsi="바탕체"/>
        </w:rPr>
      </w:pPr>
    </w:p>
    <w:p w14:paraId="748CBDFD" w14:textId="77777777" w:rsidR="0030185B" w:rsidRPr="008E11CF" w:rsidRDefault="0030185B" w:rsidP="0030185B">
      <w:pPr>
        <w:rPr>
          <w:rFonts w:ascii="바탕체" w:eastAsia="바탕체" w:hAnsi="바탕체"/>
        </w:rPr>
      </w:pPr>
    </w:p>
    <w:p w14:paraId="56618A58" w14:textId="3D4CC741" w:rsidR="00995866" w:rsidRPr="008E11CF" w:rsidRDefault="003D2EE1" w:rsidP="00995866">
      <w:pPr>
        <w:pStyle w:val="10"/>
        <w:spacing w:before="540" w:after="360"/>
        <w:rPr>
          <w:rFonts w:ascii="바탕체" w:eastAsia="바탕체" w:hAnsi="바탕체"/>
        </w:rPr>
      </w:pPr>
      <w:bookmarkStart w:id="9" w:name="_Toc192519168"/>
      <w:r>
        <w:rPr>
          <w:rFonts w:ascii="바탕체" w:eastAsia="바탕체" w:hAnsi="바탕체" w:hint="eastAsia"/>
        </w:rPr>
        <w:t>연구 일정 계획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7F2667" w14:paraId="0ACBA634" w14:textId="77777777">
        <w:tc>
          <w:tcPr>
            <w:tcW w:w="2900" w:type="dxa"/>
            <w:shd w:val="clear" w:color="auto" w:fill="D9D9D9"/>
          </w:tcPr>
          <w:p w14:paraId="77054056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조사할 내용</w:t>
            </w:r>
          </w:p>
        </w:tc>
        <w:tc>
          <w:tcPr>
            <w:tcW w:w="2901" w:type="dxa"/>
            <w:shd w:val="clear" w:color="auto" w:fill="D9D9D9"/>
          </w:tcPr>
          <w:p w14:paraId="1F821270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5C0A1B71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0185B" w14:paraId="1B28BB52" w14:textId="77777777">
        <w:tc>
          <w:tcPr>
            <w:tcW w:w="2900" w:type="dxa"/>
            <w:shd w:val="clear" w:color="auto" w:fill="auto"/>
          </w:tcPr>
          <w:p w14:paraId="41B3DECD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C772402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71AD29C7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  <w:tr w:rsidR="0030185B" w14:paraId="17D11E34" w14:textId="77777777">
        <w:tc>
          <w:tcPr>
            <w:tcW w:w="2900" w:type="dxa"/>
            <w:shd w:val="clear" w:color="auto" w:fill="auto"/>
          </w:tcPr>
          <w:p w14:paraId="04A6EE38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30D7B04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0735036D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  <w:tr w:rsidR="0030185B" w14:paraId="64221B0F" w14:textId="77777777">
        <w:tc>
          <w:tcPr>
            <w:tcW w:w="2900" w:type="dxa"/>
            <w:shd w:val="clear" w:color="auto" w:fill="auto"/>
          </w:tcPr>
          <w:p w14:paraId="4C806DCF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76016B86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F86DEE7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  <w:tr w:rsidR="0030185B" w14:paraId="74C95ECB" w14:textId="77777777">
        <w:tc>
          <w:tcPr>
            <w:tcW w:w="2900" w:type="dxa"/>
            <w:shd w:val="clear" w:color="auto" w:fill="auto"/>
          </w:tcPr>
          <w:p w14:paraId="0B74F1CF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06D4022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A421918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</w:tbl>
    <w:p w14:paraId="6C4690F9" w14:textId="77777777" w:rsidR="00995866" w:rsidRDefault="00995866" w:rsidP="00995866">
      <w:pPr>
        <w:rPr>
          <w:rFonts w:ascii="바탕체" w:eastAsia="바탕체" w:hAnsi="바탕체"/>
        </w:rPr>
      </w:pPr>
    </w:p>
    <w:p w14:paraId="23AF7055" w14:textId="77777777" w:rsidR="003D2EE1" w:rsidRDefault="003D2EE1" w:rsidP="00995866">
      <w:pPr>
        <w:rPr>
          <w:rFonts w:ascii="바탕체" w:eastAsia="바탕체" w:hAnsi="바탕체"/>
        </w:rPr>
        <w:sectPr w:rsidR="003D2EE1" w:rsidSect="000659A9">
          <w:headerReference w:type="default" r:id="rId10"/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2F309E9B" w14:textId="77777777" w:rsidR="003D2EE1" w:rsidRDefault="003D2EE1" w:rsidP="00995866">
      <w:pPr>
        <w:rPr>
          <w:rFonts w:ascii="바탕체" w:eastAsia="바탕체" w:hAnsi="바탕체"/>
        </w:rPr>
      </w:pPr>
    </w:p>
    <w:p w14:paraId="2482264A" w14:textId="77777777" w:rsidR="00D8758F" w:rsidRDefault="00D8758F" w:rsidP="00995866">
      <w:pPr>
        <w:rPr>
          <w:rFonts w:ascii="바탕체" w:eastAsia="바탕체" w:hAnsi="바탕체"/>
        </w:rPr>
      </w:pPr>
    </w:p>
    <w:p w14:paraId="1A7393FC" w14:textId="77777777" w:rsidR="00D8758F" w:rsidRDefault="00D8758F" w:rsidP="00995866">
      <w:pPr>
        <w:rPr>
          <w:rFonts w:ascii="바탕체" w:eastAsia="바탕체" w:hAnsi="바탕체"/>
        </w:rPr>
      </w:pPr>
    </w:p>
    <w:p w14:paraId="1C752B5F" w14:textId="77777777" w:rsidR="00D8758F" w:rsidRDefault="00D8758F" w:rsidP="00995866">
      <w:pPr>
        <w:rPr>
          <w:rFonts w:ascii="바탕체" w:eastAsia="바탕체" w:hAnsi="바탕체"/>
        </w:rPr>
        <w:sectPr w:rsidR="00D8758F" w:rsidSect="000659A9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0599292B" w14:textId="0B6071F8" w:rsidR="00D8758F" w:rsidRPr="00D8758F" w:rsidRDefault="00CC20A8" w:rsidP="00995866">
      <w:pPr>
        <w:rPr>
          <w:rFonts w:ascii="바탕체" w:eastAsia="바탕체" w:hAnsi="바탕체"/>
          <w:b/>
          <w:bCs/>
          <w:sz w:val="40"/>
          <w:szCs w:val="40"/>
        </w:rPr>
      </w:pPr>
      <w:r w:rsidRPr="00CC20A8">
        <w:rPr>
          <w:rFonts w:ascii="바탕체" w:eastAsia="바탕체" w:hAnsi="바탕체"/>
          <w:b/>
          <w:bCs/>
          <w:sz w:val="40"/>
          <w:szCs w:val="40"/>
        </w:rPr>
        <w:lastRenderedPageBreak/>
        <w:t>Related Work Summary Table</w:t>
      </w:r>
    </w:p>
    <w:tbl>
      <w:tblPr>
        <w:tblpPr w:leftFromText="142" w:rightFromText="142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800"/>
        <w:gridCol w:w="1676"/>
        <w:gridCol w:w="3753"/>
        <w:gridCol w:w="3484"/>
      </w:tblGrid>
      <w:tr w:rsidR="00D8758F" w:rsidRPr="00414D6B" w14:paraId="1F1F213D" w14:textId="77777777" w:rsidTr="00D8758F">
        <w:tc>
          <w:tcPr>
            <w:tcW w:w="675" w:type="dxa"/>
            <w:shd w:val="clear" w:color="auto" w:fill="D9D9D9"/>
          </w:tcPr>
          <w:p w14:paraId="095F0171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5812" w:type="dxa"/>
            <w:shd w:val="clear" w:color="auto" w:fill="D9D9D9"/>
          </w:tcPr>
          <w:p w14:paraId="1CC70E37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연구 제목</w:t>
            </w:r>
            <w:r>
              <w:rPr>
                <w:rFonts w:ascii="바탕체" w:eastAsia="바탕체" w:hAnsi="바탕체" w:hint="eastAsia"/>
              </w:rPr>
              <w:t>(저자)</w:t>
            </w:r>
          </w:p>
        </w:tc>
        <w:tc>
          <w:tcPr>
            <w:tcW w:w="1679" w:type="dxa"/>
            <w:shd w:val="clear" w:color="auto" w:fill="D9D9D9"/>
          </w:tcPr>
          <w:p w14:paraId="1B79165F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저널/컨퍼런스(연도)</w:t>
            </w:r>
          </w:p>
        </w:tc>
        <w:tc>
          <w:tcPr>
            <w:tcW w:w="3760" w:type="dxa"/>
            <w:shd w:val="clear" w:color="auto" w:fill="D9D9D9"/>
          </w:tcPr>
          <w:p w14:paraId="0F5BEB71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주요 내용 요약</w:t>
            </w:r>
          </w:p>
        </w:tc>
        <w:tc>
          <w:tcPr>
            <w:tcW w:w="3491" w:type="dxa"/>
            <w:shd w:val="clear" w:color="auto" w:fill="D9D9D9"/>
          </w:tcPr>
          <w:p w14:paraId="546418FA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 인사이트</w:t>
            </w:r>
          </w:p>
        </w:tc>
      </w:tr>
      <w:tr w:rsidR="00D8758F" w:rsidRPr="00414D6B" w14:paraId="4B4A4348" w14:textId="77777777" w:rsidTr="00D8758F">
        <w:trPr>
          <w:trHeight w:val="925"/>
        </w:trPr>
        <w:tc>
          <w:tcPr>
            <w:tcW w:w="675" w:type="dxa"/>
          </w:tcPr>
          <w:p w14:paraId="084AE2A7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hint="eastAsia"/>
                <w:color w:val="0070C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3BE5CAB4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  <w:r w:rsidRPr="00414D6B">
              <w:rPr>
                <w:rFonts w:ascii="바탕체" w:eastAsia="바탕체" w:hAnsi="바탕체" w:hint="eastAsia"/>
                <w:color w:val="0070C0"/>
              </w:rPr>
              <w:t>논문1</w:t>
            </w:r>
            <w:r w:rsidRPr="00414D6B">
              <w:rPr>
                <w:rFonts w:ascii="바탕체" w:eastAsia="바탕체" w:hAnsi="바탕체"/>
                <w:color w:val="0070C0"/>
              </w:rPr>
              <w:t>…</w:t>
            </w:r>
          </w:p>
        </w:tc>
        <w:tc>
          <w:tcPr>
            <w:tcW w:w="1679" w:type="dxa"/>
            <w:shd w:val="clear" w:color="auto" w:fill="auto"/>
          </w:tcPr>
          <w:p w14:paraId="799E3168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</w:p>
        </w:tc>
        <w:tc>
          <w:tcPr>
            <w:tcW w:w="3760" w:type="dxa"/>
            <w:shd w:val="clear" w:color="auto" w:fill="auto"/>
          </w:tcPr>
          <w:p w14:paraId="44DA50B3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</w:p>
        </w:tc>
        <w:tc>
          <w:tcPr>
            <w:tcW w:w="3491" w:type="dxa"/>
          </w:tcPr>
          <w:p w14:paraId="0656CEDA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</w:p>
        </w:tc>
      </w:tr>
      <w:tr w:rsidR="00D8758F" w14:paraId="7F084B28" w14:textId="77777777" w:rsidTr="00D8758F">
        <w:trPr>
          <w:trHeight w:val="925"/>
        </w:trPr>
        <w:tc>
          <w:tcPr>
            <w:tcW w:w="675" w:type="dxa"/>
          </w:tcPr>
          <w:p w14:paraId="7B0402EF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5812" w:type="dxa"/>
            <w:shd w:val="clear" w:color="auto" w:fill="auto"/>
          </w:tcPr>
          <w:p w14:paraId="63F18C99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1679" w:type="dxa"/>
            <w:shd w:val="clear" w:color="auto" w:fill="auto"/>
          </w:tcPr>
          <w:p w14:paraId="44ABBA80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760" w:type="dxa"/>
            <w:shd w:val="clear" w:color="auto" w:fill="auto"/>
          </w:tcPr>
          <w:p w14:paraId="0B1E9014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491" w:type="dxa"/>
          </w:tcPr>
          <w:p w14:paraId="2E89FEFF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</w:tr>
      <w:tr w:rsidR="00D8758F" w14:paraId="6FF86A68" w14:textId="77777777" w:rsidTr="00D8758F">
        <w:trPr>
          <w:trHeight w:val="925"/>
        </w:trPr>
        <w:tc>
          <w:tcPr>
            <w:tcW w:w="675" w:type="dxa"/>
          </w:tcPr>
          <w:p w14:paraId="7C384B84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5812" w:type="dxa"/>
            <w:shd w:val="clear" w:color="auto" w:fill="auto"/>
          </w:tcPr>
          <w:p w14:paraId="16B60F40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1679" w:type="dxa"/>
            <w:shd w:val="clear" w:color="auto" w:fill="auto"/>
          </w:tcPr>
          <w:p w14:paraId="6173CD4F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760" w:type="dxa"/>
            <w:shd w:val="clear" w:color="auto" w:fill="auto"/>
          </w:tcPr>
          <w:p w14:paraId="32983F58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491" w:type="dxa"/>
          </w:tcPr>
          <w:p w14:paraId="15C2DF2C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</w:tr>
    </w:tbl>
    <w:p w14:paraId="3732D7C7" w14:textId="77777777" w:rsidR="00D8758F" w:rsidRDefault="00D8758F" w:rsidP="00995866">
      <w:pPr>
        <w:rPr>
          <w:rFonts w:ascii="바탕체" w:eastAsia="바탕체" w:hAnsi="바탕체"/>
        </w:rPr>
      </w:pPr>
    </w:p>
    <w:p w14:paraId="142B3E48" w14:textId="77777777" w:rsidR="00D8758F" w:rsidRPr="008E11CF" w:rsidRDefault="00D8758F" w:rsidP="00995866">
      <w:pPr>
        <w:rPr>
          <w:rFonts w:ascii="바탕체" w:eastAsia="바탕체" w:hAnsi="바탕체"/>
        </w:rPr>
      </w:pPr>
    </w:p>
    <w:sectPr w:rsidR="00D8758F" w:rsidRPr="008E11CF" w:rsidSect="00D8758F"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00610" w14:textId="77777777" w:rsidR="00F90702" w:rsidRDefault="00F90702">
      <w:r>
        <w:separator/>
      </w:r>
    </w:p>
  </w:endnote>
  <w:endnote w:type="continuationSeparator" w:id="0">
    <w:p w14:paraId="05C7597E" w14:textId="77777777" w:rsidR="00F90702" w:rsidRDefault="00F90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EEF4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7A2E29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75025" w14:textId="77777777" w:rsidR="00F90702" w:rsidRDefault="00F90702">
      <w:r>
        <w:separator/>
      </w:r>
    </w:p>
  </w:footnote>
  <w:footnote w:type="continuationSeparator" w:id="0">
    <w:p w14:paraId="29EB5E2E" w14:textId="77777777" w:rsidR="00F90702" w:rsidRDefault="00F90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13B0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4BEE1E8D" w14:textId="77777777" w:rsidTr="008D354C">
      <w:tc>
        <w:tcPr>
          <w:tcW w:w="2900" w:type="dxa"/>
          <w:shd w:val="clear" w:color="auto" w:fill="auto"/>
        </w:tcPr>
        <w:p w14:paraId="6C42B640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6569FCC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543D3A30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0916DC45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68DF6F70"/>
    <w:multiLevelType w:val="hybridMultilevel"/>
    <w:tmpl w:val="E8DA8DA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160929232">
    <w:abstractNumId w:val="25"/>
  </w:num>
  <w:num w:numId="2" w16cid:durableId="1194422892">
    <w:abstractNumId w:val="5"/>
  </w:num>
  <w:num w:numId="3" w16cid:durableId="464589350">
    <w:abstractNumId w:val="19"/>
  </w:num>
  <w:num w:numId="4" w16cid:durableId="83453140">
    <w:abstractNumId w:val="10"/>
  </w:num>
  <w:num w:numId="5" w16cid:durableId="2145655443">
    <w:abstractNumId w:val="13"/>
  </w:num>
  <w:num w:numId="6" w16cid:durableId="1534925675">
    <w:abstractNumId w:val="14"/>
  </w:num>
  <w:num w:numId="7" w16cid:durableId="133839481">
    <w:abstractNumId w:val="6"/>
  </w:num>
  <w:num w:numId="8" w16cid:durableId="308362027">
    <w:abstractNumId w:val="22"/>
  </w:num>
  <w:num w:numId="9" w16cid:durableId="2027750212">
    <w:abstractNumId w:val="28"/>
  </w:num>
  <w:num w:numId="10" w16cid:durableId="300811299">
    <w:abstractNumId w:val="24"/>
  </w:num>
  <w:num w:numId="11" w16cid:durableId="232396765">
    <w:abstractNumId w:val="18"/>
  </w:num>
  <w:num w:numId="12" w16cid:durableId="1999141284">
    <w:abstractNumId w:val="17"/>
  </w:num>
  <w:num w:numId="13" w16cid:durableId="1100373687">
    <w:abstractNumId w:val="24"/>
    <w:lvlOverride w:ilvl="0">
      <w:startOverride w:val="1"/>
    </w:lvlOverride>
  </w:num>
  <w:num w:numId="14" w16cid:durableId="1034042056">
    <w:abstractNumId w:val="11"/>
  </w:num>
  <w:num w:numId="15" w16cid:durableId="1057702163">
    <w:abstractNumId w:val="23"/>
  </w:num>
  <w:num w:numId="16" w16cid:durableId="1781685837">
    <w:abstractNumId w:val="24"/>
    <w:lvlOverride w:ilvl="0">
      <w:startOverride w:val="1"/>
    </w:lvlOverride>
  </w:num>
  <w:num w:numId="17" w16cid:durableId="1910535092">
    <w:abstractNumId w:val="24"/>
    <w:lvlOverride w:ilvl="0">
      <w:startOverride w:val="1"/>
    </w:lvlOverride>
  </w:num>
  <w:num w:numId="18" w16cid:durableId="1714386808">
    <w:abstractNumId w:val="9"/>
  </w:num>
  <w:num w:numId="19" w16cid:durableId="1700398297">
    <w:abstractNumId w:val="4"/>
  </w:num>
  <w:num w:numId="20" w16cid:durableId="701437073">
    <w:abstractNumId w:val="26"/>
  </w:num>
  <w:num w:numId="21" w16cid:durableId="534347583">
    <w:abstractNumId w:val="24"/>
    <w:lvlOverride w:ilvl="0">
      <w:startOverride w:val="1"/>
    </w:lvlOverride>
  </w:num>
  <w:num w:numId="22" w16cid:durableId="620918661">
    <w:abstractNumId w:val="7"/>
  </w:num>
  <w:num w:numId="23" w16cid:durableId="630019365">
    <w:abstractNumId w:val="20"/>
  </w:num>
  <w:num w:numId="24" w16cid:durableId="623779443">
    <w:abstractNumId w:val="24"/>
    <w:lvlOverride w:ilvl="0">
      <w:startOverride w:val="1"/>
    </w:lvlOverride>
  </w:num>
  <w:num w:numId="25" w16cid:durableId="1334642777">
    <w:abstractNumId w:val="8"/>
  </w:num>
  <w:num w:numId="26" w16cid:durableId="1786197501">
    <w:abstractNumId w:val="2"/>
  </w:num>
  <w:num w:numId="27" w16cid:durableId="1434859640">
    <w:abstractNumId w:val="16"/>
  </w:num>
  <w:num w:numId="28" w16cid:durableId="296496701">
    <w:abstractNumId w:val="0"/>
  </w:num>
  <w:num w:numId="29" w16cid:durableId="373307522">
    <w:abstractNumId w:val="1"/>
  </w:num>
  <w:num w:numId="30" w16cid:durableId="538981087">
    <w:abstractNumId w:val="15"/>
  </w:num>
  <w:num w:numId="31" w16cid:durableId="1914660475">
    <w:abstractNumId w:val="3"/>
  </w:num>
  <w:num w:numId="32" w16cid:durableId="1654407755">
    <w:abstractNumId w:val="27"/>
  </w:num>
  <w:num w:numId="33" w16cid:durableId="1439108496">
    <w:abstractNumId w:val="12"/>
  </w:num>
  <w:num w:numId="34" w16cid:durableId="2021740051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659A9"/>
    <w:rsid w:val="000B2EA4"/>
    <w:rsid w:val="000F609E"/>
    <w:rsid w:val="00101807"/>
    <w:rsid w:val="00102ED9"/>
    <w:rsid w:val="001156B5"/>
    <w:rsid w:val="0015265C"/>
    <w:rsid w:val="0017605B"/>
    <w:rsid w:val="001A0925"/>
    <w:rsid w:val="001B1EE6"/>
    <w:rsid w:val="001C25B6"/>
    <w:rsid w:val="001C6CAE"/>
    <w:rsid w:val="001E19BE"/>
    <w:rsid w:val="002101FE"/>
    <w:rsid w:val="002169B3"/>
    <w:rsid w:val="00237D19"/>
    <w:rsid w:val="00260607"/>
    <w:rsid w:val="00292EC9"/>
    <w:rsid w:val="002A79BA"/>
    <w:rsid w:val="002B5DB2"/>
    <w:rsid w:val="002D00E7"/>
    <w:rsid w:val="002F39C6"/>
    <w:rsid w:val="0030185B"/>
    <w:rsid w:val="003032B5"/>
    <w:rsid w:val="00332AC9"/>
    <w:rsid w:val="00392281"/>
    <w:rsid w:val="003A3B92"/>
    <w:rsid w:val="003B75E6"/>
    <w:rsid w:val="003D27A4"/>
    <w:rsid w:val="003D2EE1"/>
    <w:rsid w:val="003E74F7"/>
    <w:rsid w:val="003F41A3"/>
    <w:rsid w:val="00406FD9"/>
    <w:rsid w:val="00414D6B"/>
    <w:rsid w:val="00426862"/>
    <w:rsid w:val="00445B62"/>
    <w:rsid w:val="0044728D"/>
    <w:rsid w:val="004C1489"/>
    <w:rsid w:val="004E5A83"/>
    <w:rsid w:val="004E6BBA"/>
    <w:rsid w:val="005103A8"/>
    <w:rsid w:val="005124D6"/>
    <w:rsid w:val="00551AE4"/>
    <w:rsid w:val="0056695D"/>
    <w:rsid w:val="005773C3"/>
    <w:rsid w:val="00580E51"/>
    <w:rsid w:val="005908A8"/>
    <w:rsid w:val="0059471D"/>
    <w:rsid w:val="005B5947"/>
    <w:rsid w:val="005C3E0E"/>
    <w:rsid w:val="005E0F0B"/>
    <w:rsid w:val="005E3C09"/>
    <w:rsid w:val="0060030F"/>
    <w:rsid w:val="0060431C"/>
    <w:rsid w:val="00610DDB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730E56"/>
    <w:rsid w:val="00744028"/>
    <w:rsid w:val="0075031C"/>
    <w:rsid w:val="00757923"/>
    <w:rsid w:val="007618FD"/>
    <w:rsid w:val="007679A3"/>
    <w:rsid w:val="007871AF"/>
    <w:rsid w:val="007A1E8B"/>
    <w:rsid w:val="007A2E29"/>
    <w:rsid w:val="007C6D74"/>
    <w:rsid w:val="007C7C42"/>
    <w:rsid w:val="007D6731"/>
    <w:rsid w:val="007F2667"/>
    <w:rsid w:val="007F504F"/>
    <w:rsid w:val="007F7114"/>
    <w:rsid w:val="008201ED"/>
    <w:rsid w:val="00826B10"/>
    <w:rsid w:val="00870EAC"/>
    <w:rsid w:val="008A1DDD"/>
    <w:rsid w:val="008A32D1"/>
    <w:rsid w:val="008A6BE3"/>
    <w:rsid w:val="008B1EC4"/>
    <w:rsid w:val="008C102A"/>
    <w:rsid w:val="008C57D9"/>
    <w:rsid w:val="008C778C"/>
    <w:rsid w:val="008D288B"/>
    <w:rsid w:val="008D354C"/>
    <w:rsid w:val="008E11CF"/>
    <w:rsid w:val="009351F3"/>
    <w:rsid w:val="00945DFE"/>
    <w:rsid w:val="009721AC"/>
    <w:rsid w:val="00995866"/>
    <w:rsid w:val="009E2ECB"/>
    <w:rsid w:val="00A02CBF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F0792"/>
    <w:rsid w:val="00C618F7"/>
    <w:rsid w:val="00C73694"/>
    <w:rsid w:val="00C90266"/>
    <w:rsid w:val="00CB414C"/>
    <w:rsid w:val="00CB45B8"/>
    <w:rsid w:val="00CB59B0"/>
    <w:rsid w:val="00CC20A8"/>
    <w:rsid w:val="00CC5E96"/>
    <w:rsid w:val="00CC7696"/>
    <w:rsid w:val="00CD4926"/>
    <w:rsid w:val="00CF2DB6"/>
    <w:rsid w:val="00D37C34"/>
    <w:rsid w:val="00D47BEA"/>
    <w:rsid w:val="00D8758F"/>
    <w:rsid w:val="00DC2A08"/>
    <w:rsid w:val="00E11E5B"/>
    <w:rsid w:val="00E13FB1"/>
    <w:rsid w:val="00E47D4C"/>
    <w:rsid w:val="00E53004"/>
    <w:rsid w:val="00E82099"/>
    <w:rsid w:val="00E831E7"/>
    <w:rsid w:val="00E96850"/>
    <w:rsid w:val="00EA133B"/>
    <w:rsid w:val="00EA38AD"/>
    <w:rsid w:val="00EB6CAB"/>
    <w:rsid w:val="00EC248F"/>
    <w:rsid w:val="00EC4CBD"/>
    <w:rsid w:val="00EC53D5"/>
    <w:rsid w:val="00F03DEA"/>
    <w:rsid w:val="00F106F6"/>
    <w:rsid w:val="00F15911"/>
    <w:rsid w:val="00F32DA1"/>
    <w:rsid w:val="00F90702"/>
    <w:rsid w:val="00F91D1D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59A52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1A0925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TOC">
    <w:name w:val="TOC Heading"/>
    <w:basedOn w:val="10"/>
    <w:next w:val="a"/>
    <w:uiPriority w:val="39"/>
    <w:unhideWhenUsed/>
    <w:qFormat/>
    <w:rsid w:val="00F91D1D"/>
    <w:pPr>
      <w:keepLines/>
      <w:widowControl/>
      <w:numPr>
        <w:numId w:val="0"/>
      </w:numPr>
      <w:wordWrap/>
      <w:autoSpaceDE/>
      <w:autoSpaceDN/>
      <w:snapToGrid/>
      <w:spacing w:beforeLines="0" w:before="480" w:afterLines="0" w:line="276" w:lineRule="auto"/>
      <w:jc w:val="left"/>
      <w:outlineLvl w:val="9"/>
    </w:pPr>
    <w:rPr>
      <w:rFonts w:ascii="맑은 고딕" w:eastAsia="맑은 고딕" w:hAnsi="맑은 고딕"/>
      <w:bCs/>
      <w:color w:val="0F4761"/>
      <w:spacing w:val="0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580F-8194-4152-9B31-81BD7AF6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45</TotalTime>
  <Pages>9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4129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호윤 이</cp:lastModifiedBy>
  <cp:revision>4</cp:revision>
  <cp:lastPrinted>2023-03-07T05:23:00Z</cp:lastPrinted>
  <dcterms:created xsi:type="dcterms:W3CDTF">2025-03-11T15:52:00Z</dcterms:created>
  <dcterms:modified xsi:type="dcterms:W3CDTF">2025-03-11T16:36:00Z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