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400C49B1" w:rsidR="00032A93" w:rsidRPr="008E11CF" w:rsidRDefault="003A3B92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162DC2" wp14:editId="4842A6F8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1256720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D8BA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7121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23646639" w:rsidR="0017605B" w:rsidRDefault="005124D6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거대 무선 채널 모델(Large Wireless Model)기반 미래 채널 예측 및 통신 환경 분류 연구</w:t>
            </w: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0C12E8AA" w:rsidR="00FA52A8" w:rsidRPr="008E11CF" w:rsidRDefault="0093298D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3</w:t>
      </w:r>
      <w:r w:rsidR="005124D6">
        <w:rPr>
          <w:rFonts w:ascii="바탕체" w:eastAsia="바탕체" w:hAnsi="바탕체" w:hint="eastAsia"/>
        </w:rPr>
        <w:t>.</w:t>
      </w:r>
      <w:r w:rsidR="00FA52A8" w:rsidRPr="008E11CF">
        <w:rPr>
          <w:rFonts w:ascii="바탕체" w:eastAsia="바탕체" w:hAnsi="바탕체" w:hint="eastAsia"/>
        </w:rPr>
        <w:t xml:space="preserve">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002D5AD2" w14:textId="4B3F50F0" w:rsidR="00995866" w:rsidRDefault="005124D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202002541 이호윤</w:t>
      </w:r>
    </w:p>
    <w:p w14:paraId="3D3C7F39" w14:textId="17CE983F" w:rsidR="005124D6" w:rsidRPr="008E11CF" w:rsidRDefault="005124D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</w:t>
      </w:r>
      <w:r w:rsidR="004A1696">
        <w:rPr>
          <w:rFonts w:ascii="바탕체" w:eastAsia="바탕체" w:hAnsi="바탕체" w:hint="eastAsia"/>
        </w:rPr>
        <w:t>2202469 김가현</w:t>
      </w:r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4B53DE4C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="005124D6">
        <w:rPr>
          <w:rFonts w:ascii="바탕체" w:eastAsia="바탕체" w:hAnsi="바탕체" w:hint="eastAsia"/>
        </w:rPr>
        <w:t>양희철</w:t>
      </w:r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28812E3C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A32A5F">
              <w:rPr>
                <w:rFonts w:ascii="바탕체" w:eastAsia="바탕체" w:hAnsi="바탕체" w:hint="eastAsia"/>
                <w:spacing w:val="-20"/>
              </w:rPr>
              <w:t>13</w:t>
            </w:r>
          </w:p>
        </w:tc>
        <w:tc>
          <w:tcPr>
            <w:tcW w:w="5400" w:type="dxa"/>
          </w:tcPr>
          <w:p w14:paraId="6897F2AF" w14:textId="15A68323" w:rsidR="00032A93" w:rsidRPr="008E11CF" w:rsidRDefault="00D81C9E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오타확인 및 수정</w:t>
            </w:r>
          </w:p>
        </w:tc>
        <w:tc>
          <w:tcPr>
            <w:tcW w:w="1223" w:type="dxa"/>
          </w:tcPr>
          <w:p w14:paraId="284605CF" w14:textId="76CE760E" w:rsidR="00032A93" w:rsidRPr="008E11CF" w:rsidRDefault="00D81C9E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공동작업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19E26B2F" w:rsidR="00032A93" w:rsidRPr="008E11CF" w:rsidRDefault="004D53B1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5471562" w14:textId="0D31F9ED" w:rsidR="00032A93" w:rsidRPr="008E11CF" w:rsidRDefault="004D53B1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2023/3/14</w:t>
            </w:r>
          </w:p>
        </w:tc>
        <w:tc>
          <w:tcPr>
            <w:tcW w:w="5400" w:type="dxa"/>
          </w:tcPr>
          <w:p w14:paraId="630C1190" w14:textId="614F6D35" w:rsidR="00032A93" w:rsidRPr="008E11CF" w:rsidRDefault="004D53B1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연구배경 및 관련 연구 감지 부분 삭제 및 내용 수정</w:t>
            </w:r>
          </w:p>
        </w:tc>
        <w:tc>
          <w:tcPr>
            <w:tcW w:w="1223" w:type="dxa"/>
          </w:tcPr>
          <w:p w14:paraId="610AADA8" w14:textId="61ACACDA" w:rsidR="00032A93" w:rsidRPr="008E11CF" w:rsidRDefault="004D53B1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공동작업</w:t>
            </w: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ED7F077" w14:textId="6156966E" w:rsidR="00D81C9E" w:rsidRPr="00D81C9E" w:rsidRDefault="008C778C" w:rsidP="00D81C9E">
      <w:pPr>
        <w:pStyle w:val="TOC"/>
      </w:pPr>
      <w:r>
        <w:rPr>
          <w:lang w:val="ko-KR"/>
        </w:rPr>
        <w:t>목차</w:t>
      </w:r>
    </w:p>
    <w:p w14:paraId="68A31CF4" w14:textId="0265141D" w:rsidR="00D81C9E" w:rsidRDefault="008C778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790085" w:history="1">
        <w:r w:rsidR="00D81C9E" w:rsidRPr="00D65905">
          <w:rPr>
            <w:rStyle w:val="af"/>
            <w:rFonts w:ascii="바탕체" w:eastAsia="바탕체" w:hAnsi="바탕체"/>
            <w:noProof/>
          </w:rPr>
          <w:t>1.연구 주제 이름</w:t>
        </w:r>
        <w:r w:rsidR="00D81C9E">
          <w:rPr>
            <w:noProof/>
            <w:webHidden/>
          </w:rPr>
          <w:tab/>
        </w:r>
        <w:r w:rsidR="00D81C9E">
          <w:rPr>
            <w:noProof/>
            <w:webHidden/>
          </w:rPr>
          <w:fldChar w:fldCharType="begin"/>
        </w:r>
        <w:r w:rsidR="00D81C9E">
          <w:rPr>
            <w:noProof/>
            <w:webHidden/>
          </w:rPr>
          <w:instrText xml:space="preserve"> PAGEREF _Toc192790085 \h </w:instrText>
        </w:r>
        <w:r w:rsidR="00D81C9E">
          <w:rPr>
            <w:noProof/>
            <w:webHidden/>
          </w:rPr>
        </w:r>
        <w:r w:rsidR="00D81C9E">
          <w:rPr>
            <w:noProof/>
            <w:webHidden/>
          </w:rPr>
          <w:fldChar w:fldCharType="separate"/>
        </w:r>
        <w:r w:rsidR="00D81C9E">
          <w:rPr>
            <w:noProof/>
            <w:webHidden/>
          </w:rPr>
          <w:t>5</w:t>
        </w:r>
        <w:r w:rsidR="00D81C9E">
          <w:rPr>
            <w:noProof/>
            <w:webHidden/>
          </w:rPr>
          <w:fldChar w:fldCharType="end"/>
        </w:r>
      </w:hyperlink>
    </w:p>
    <w:p w14:paraId="549AB25A" w14:textId="1F705157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6" w:history="1">
        <w:r w:rsidRPr="00D65905">
          <w:rPr>
            <w:rStyle w:val="af"/>
            <w:rFonts w:ascii="바탕체" w:eastAsia="바탕체" w:hAnsi="바탕체"/>
            <w:noProof/>
          </w:rPr>
          <w:t>2. 연구 배경 및 관련 연구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B90E3F" w14:textId="171BB31A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7" w:history="1">
        <w:r w:rsidRPr="00D65905">
          <w:rPr>
            <w:rStyle w:val="af"/>
            <w:noProof/>
          </w:rPr>
          <w:t>3. 관련 연구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461C6" w14:textId="3E3E41CF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8" w:history="1">
        <w:r w:rsidRPr="00D65905">
          <w:rPr>
            <w:rStyle w:val="af"/>
            <w:rFonts w:ascii="바탕체" w:eastAsia="바탕체" w:hAnsi="바탕체"/>
            <w:noProof/>
          </w:rPr>
          <w:t>4. 프로젝트 수행자의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7CF6E" w14:textId="0A6168E3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89" w:history="1">
        <w:r w:rsidRPr="00D65905">
          <w:rPr>
            <w:rStyle w:val="af"/>
            <w:rFonts w:ascii="바탕체" w:eastAsia="바탕체" w:hAnsi="바탕체"/>
            <w:noProof/>
          </w:rPr>
          <w:t>5. 탐구 내용 및 기대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D9B62" w14:textId="244BEF45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90" w:history="1">
        <w:r w:rsidRPr="00D65905">
          <w:rPr>
            <w:rStyle w:val="af"/>
            <w:rFonts w:ascii="바탕체" w:eastAsia="바탕체" w:hAnsi="바탕체"/>
            <w:noProof/>
          </w:rPr>
          <w:t>6. 프로젝트 관련 학습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2ED212" w14:textId="09ECCED6" w:rsidR="00D81C9E" w:rsidRDefault="00D81C9E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790091" w:history="1">
        <w:r w:rsidRPr="00D65905">
          <w:rPr>
            <w:rStyle w:val="af"/>
            <w:rFonts w:ascii="바탕체" w:eastAsia="바탕체" w:hAnsi="바탕체"/>
            <w:noProof/>
          </w:rPr>
          <w:t>7. 연구 일정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_Toc192790091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08667E" w14:textId="153DE3B8" w:rsidR="00032A93" w:rsidRPr="00A537F5" w:rsidRDefault="008C778C" w:rsidP="00A537F5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</w:p>
    <w:p w14:paraId="7950C138" w14:textId="6977F109" w:rsidR="00032A93" w:rsidRPr="008E11CF" w:rsidRDefault="00032A93" w:rsidP="00A537F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lastRenderedPageBreak/>
        <w:br w:type="page"/>
      </w:r>
      <w:bookmarkStart w:id="0" w:name="_Toc129092293"/>
      <w:bookmarkStart w:id="1" w:name="_Toc192790085"/>
      <w:r w:rsidR="00732E15">
        <w:rPr>
          <w:rFonts w:ascii="바탕체" w:eastAsia="바탕체" w:hAnsi="바탕체" w:hint="eastAsia"/>
        </w:rPr>
        <w:lastRenderedPageBreak/>
        <w:t>1.</w:t>
      </w:r>
      <w:r w:rsidR="008C57D9">
        <w:rPr>
          <w:rFonts w:ascii="바탕체" w:eastAsia="바탕체" w:hAnsi="바탕체" w:hint="eastAsia"/>
        </w:rPr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5EA1E2E8" w14:textId="77777777" w:rsidR="00392281" w:rsidRPr="003D2EE1" w:rsidRDefault="00392281" w:rsidP="00392281">
      <w:pPr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Large Wireless Model 기반 미래 채널 예측 및 통신 환경 분류 연구</w:t>
      </w: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6B04920C" w:rsidR="001A0925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2" w:name="_Toc192790086"/>
      <w:r>
        <w:rPr>
          <w:rFonts w:ascii="바탕체" w:eastAsia="바탕체" w:hAnsi="바탕체" w:hint="eastAsia"/>
        </w:rPr>
        <w:t xml:space="preserve">2. </w:t>
      </w:r>
      <w:r w:rsidR="003D2EE1">
        <w:rPr>
          <w:rFonts w:ascii="바탕체" w:eastAsia="바탕체" w:hAnsi="바탕체" w:hint="eastAsia"/>
        </w:rPr>
        <w:t>연구 배경 및 관련 연구</w:t>
      </w:r>
      <w:bookmarkEnd w:id="2"/>
    </w:p>
    <w:p w14:paraId="57004628" w14:textId="5E2B888F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30"/>
          <w:szCs w:val="30"/>
        </w:rPr>
      </w:pPr>
      <w:r w:rsidRPr="00392281">
        <w:rPr>
          <w:rFonts w:ascii="바탕체" w:eastAsia="바탕체" w:hAnsi="바탕체" w:hint="eastAsia"/>
          <w:b w:val="0"/>
          <w:sz w:val="30"/>
          <w:szCs w:val="30"/>
        </w:rPr>
        <w:t>1.연구배경</w:t>
      </w:r>
    </w:p>
    <w:p w14:paraId="2DA5C61B" w14:textId="77777777" w:rsidR="004A1696" w:rsidRPr="00392281" w:rsidRDefault="004A1696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30"/>
          <w:szCs w:val="30"/>
        </w:rPr>
      </w:pPr>
    </w:p>
    <w:p w14:paraId="24F38F1F" w14:textId="74FEAF35" w:rsidR="00357E90" w:rsidRPr="00357E90" w:rsidRDefault="00357E90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무선 통신 시스템의 발전은 높은 성능 요구 사항을 수반하며, 이러한 시스템은 대형 안테나 배열을 활용하고, 중대역, 밀리리터파, 서브 테라헤르츠 대역에서 운용되고 다수의 통신 장치를 지원하는 방향으로 진화하고 있다.</w:t>
      </w:r>
    </w:p>
    <w:p w14:paraId="0667F8D2" w14:textId="33321F9D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또한, 네트워크 인프라의 고밀화와 더불어 개별 무선 통신 시스템 간의 상호작용, 협력 및 통합이 강조되고 있으며, 이에 따라 시스템의 복잡성이 증가하고 있다.</w:t>
      </w:r>
    </w:p>
    <w:p w14:paraId="5DC13813" w14:textId="10223B1D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이러한 트렌드를 실현하기 위해서는 고차원 신호처리, 복잡한 최적화 문제, 대량의 무선 오버헤드, 복잡한 네트워크 관리의 과제들을 해결해야</w:t>
      </w:r>
      <w:r w:rsidR="00B72714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b w:val="0"/>
          <w:sz w:val="20"/>
          <w:szCs w:val="20"/>
        </w:rPr>
        <w:t>한다.</w:t>
      </w:r>
    </w:p>
    <w:p w14:paraId="58911C0C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51EDEED2" w14:textId="316203C7" w:rsidR="00445B62" w:rsidRDefault="00357E90" w:rsidP="00445B62">
      <w:pPr>
        <w:pStyle w:val="af7"/>
        <w:wordWrap w:val="0"/>
        <w:jc w:val="left"/>
        <w:rPr>
          <w:rFonts w:ascii="바탕체" w:eastAsia="바탕체" w:hAnsi="바탕체" w:hint="eastAsia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기존 통신 시스템은 수학적으로 모델링된 최적화 기법을 사용하며, 이러한 기법은 높은 성능을 보장하지만, 비선형 특성을 갖는 문제나 복잡한 간섭 환경에서 최적해를 찾는 데 어려움을 겪을 수 있다. 최근에는 데이터 기반 최적화 기법이 이러한 문제를 해결하는 대안으로 주목받고 있다.</w:t>
      </w:r>
    </w:p>
    <w:p w14:paraId="2FEFCECC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1DDD4027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이에 따라, 데이터 기반 접근 방식인 딥러닝(Deep Learning)이 무선 통신 및 감지 시스템에서 주목받고 있다. 딥러닝을 활용하면 네트워크 성능 최적화, 자원 할당 및 신호 처리를 보다 효과적으로 수행할 수 있다</w:t>
      </w:r>
      <w:r>
        <w:rPr>
          <w:rFonts w:ascii="바탕체" w:eastAsia="바탕체" w:hAnsi="바탕체" w:hint="eastAsia"/>
          <w:b w:val="0"/>
          <w:sz w:val="20"/>
          <w:szCs w:val="20"/>
        </w:rPr>
        <w:t>. 그러나 딥러닝 접근 방식 또한 다음과 같은 한계를 지닌다.</w:t>
      </w:r>
    </w:p>
    <w:p w14:paraId="4BF2DC0D" w14:textId="3A4E07A5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EE0726">
        <w:rPr>
          <w:rFonts w:ascii="바탕체" w:eastAsia="바탕체" w:hAnsi="바탕체" w:hint="eastAsia"/>
          <w:b w:val="0"/>
          <w:bCs w:val="0"/>
          <w:sz w:val="20"/>
          <w:szCs w:val="20"/>
        </w:rPr>
        <w:t>1)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무선 네트워크에서의 데이터 부족</w:t>
      </w:r>
      <w:r w:rsidR="00B72714">
        <w:rPr>
          <w:rFonts w:ascii="바탕체" w:eastAsia="바탕체" w:hAnsi="바탕체" w:hint="eastAsia"/>
          <w:b w:val="0"/>
          <w:sz w:val="20"/>
          <w:szCs w:val="20"/>
        </w:rPr>
        <w:t>,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수집 비용이 많이 들며, 확보하기 어렵다.</w:t>
      </w:r>
    </w:p>
    <w:p w14:paraId="3EF0CE4B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2) 합성곱 신경망(CNN)과 순환 신경망(RNN)은 무선 통신 및 감지 작업에서 특정 측면에서 한계를 보인다.</w:t>
      </w:r>
    </w:p>
    <w:p w14:paraId="3726D87B" w14:textId="7777777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684BBA3A" w14:textId="6C2BF257" w:rsidR="00445B62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AC49E4">
        <w:rPr>
          <w:rFonts w:ascii="바탕체" w:eastAsia="바탕체" w:hAnsi="바탕체"/>
          <w:b w:val="0"/>
          <w:sz w:val="20"/>
          <w:szCs w:val="20"/>
        </w:rPr>
        <w:t>이러한 한계를 극복하기 위해, 무선 통신 및 감지 채널을 위한 대규모 모델인 L</w:t>
      </w:r>
      <w:r w:rsidR="004A1696">
        <w:rPr>
          <w:rFonts w:ascii="바탕체" w:eastAsia="바탕체" w:hAnsi="바탕체" w:hint="eastAsia"/>
          <w:b w:val="0"/>
          <w:sz w:val="20"/>
          <w:szCs w:val="20"/>
        </w:rPr>
        <w:t>W</w:t>
      </w:r>
      <w:r w:rsidRPr="00AC49E4">
        <w:rPr>
          <w:rFonts w:ascii="바탕체" w:eastAsia="바탕체" w:hAnsi="바탕체"/>
          <w:b w:val="0"/>
          <w:sz w:val="20"/>
          <w:szCs w:val="20"/>
        </w:rPr>
        <w:t>M (Large Wireless Model)이 연구되고 있다. L</w:t>
      </w:r>
      <w:r w:rsidR="00B72714">
        <w:rPr>
          <w:rFonts w:ascii="바탕체" w:eastAsia="바탕체" w:hAnsi="바탕체" w:hint="eastAsia"/>
          <w:b w:val="0"/>
          <w:sz w:val="20"/>
          <w:szCs w:val="20"/>
        </w:rPr>
        <w:t>W</w:t>
      </w:r>
      <w:r w:rsidRPr="00AC49E4">
        <w:rPr>
          <w:rFonts w:ascii="바탕체" w:eastAsia="바탕체" w:hAnsi="바탕체"/>
          <w:b w:val="0"/>
          <w:sz w:val="20"/>
          <w:szCs w:val="20"/>
        </w:rPr>
        <w:t xml:space="preserve">M은 대규모 데이터를 학습하여 무선 통신 시스템에서의 최적화 및 신호 처리 문제를 해결하는 데 활용될 수 있다. </w:t>
      </w:r>
    </w:p>
    <w:p w14:paraId="553F8E00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2739F535" w14:textId="2594DC79" w:rsidR="00392281" w:rsidRPr="00392281" w:rsidRDefault="00732E15" w:rsidP="00732E15">
      <w:pPr>
        <w:pStyle w:val="10"/>
        <w:numPr>
          <w:ilvl w:val="0"/>
          <w:numId w:val="0"/>
        </w:numPr>
        <w:spacing w:before="540" w:after="360"/>
        <w:ind w:left="425" w:hanging="425"/>
      </w:pPr>
      <w:bookmarkStart w:id="3" w:name="_Toc192790087"/>
      <w:r w:rsidRPr="004A1696">
        <w:rPr>
          <w:rFonts w:hint="eastAsia"/>
          <w:b w:val="0"/>
          <w:bCs/>
        </w:rPr>
        <w:t>3</w:t>
      </w:r>
      <w:r w:rsidR="00392281" w:rsidRPr="00392281">
        <w:rPr>
          <w:rFonts w:hint="eastAsia"/>
        </w:rPr>
        <w:t>.</w:t>
      </w:r>
      <w:r>
        <w:rPr>
          <w:rFonts w:hint="eastAsia"/>
        </w:rPr>
        <w:t xml:space="preserve"> </w:t>
      </w:r>
      <w:r w:rsidR="00392281" w:rsidRPr="00392281">
        <w:rPr>
          <w:rFonts w:hint="eastAsia"/>
        </w:rPr>
        <w:t>관련</w:t>
      </w:r>
      <w:r w:rsidR="00392281" w:rsidRPr="00392281">
        <w:rPr>
          <w:rFonts w:hint="eastAsia"/>
        </w:rPr>
        <w:t xml:space="preserve"> </w:t>
      </w:r>
      <w:r w:rsidR="00392281" w:rsidRPr="00392281">
        <w:rPr>
          <w:rFonts w:hint="eastAsia"/>
        </w:rPr>
        <w:t>연구</w:t>
      </w:r>
      <w:bookmarkEnd w:id="3"/>
    </w:p>
    <w:p w14:paraId="3C343137" w14:textId="2A57E523" w:rsidR="00445B62" w:rsidRP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4"/>
          <w:szCs w:val="24"/>
        </w:rPr>
      </w:pPr>
      <w:r w:rsidRPr="00392281">
        <w:rPr>
          <w:rFonts w:ascii="바탕체" w:eastAsia="바탕체" w:hAnsi="바탕체" w:hint="eastAsia"/>
          <w:b w:val="0"/>
          <w:sz w:val="24"/>
          <w:szCs w:val="24"/>
        </w:rPr>
        <w:t xml:space="preserve">A. 자연어 </w:t>
      </w:r>
      <w:proofErr w:type="gramStart"/>
      <w:r w:rsidRPr="00392281">
        <w:rPr>
          <w:rFonts w:ascii="바탕체" w:eastAsia="바탕체" w:hAnsi="바탕체" w:hint="eastAsia"/>
          <w:b w:val="0"/>
          <w:sz w:val="24"/>
          <w:szCs w:val="24"/>
        </w:rPr>
        <w:t>처리(</w:t>
      </w:r>
      <w:proofErr w:type="gramEnd"/>
      <w:r w:rsidRPr="00392281">
        <w:rPr>
          <w:rFonts w:ascii="바탕체" w:eastAsia="바탕체" w:hAnsi="바탕체" w:hint="eastAsia"/>
          <w:b w:val="0"/>
          <w:sz w:val="24"/>
          <w:szCs w:val="24"/>
        </w:rPr>
        <w:t>NLP)와 자기 어텐션(Self-Attention) 모델</w:t>
      </w:r>
    </w:p>
    <w:p w14:paraId="195F378D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F96D18C" w14:textId="632520F0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/>
          <w:b w:val="0"/>
          <w:sz w:val="20"/>
          <w:szCs w:val="20"/>
        </w:rPr>
        <w:t>L</w:t>
      </w:r>
      <w:r w:rsidR="004A1696">
        <w:rPr>
          <w:rFonts w:ascii="바탕체" w:eastAsia="바탕체" w:hAnsi="바탕체" w:hint="eastAsia"/>
          <w:b w:val="0"/>
          <w:sz w:val="20"/>
          <w:szCs w:val="20"/>
        </w:rPr>
        <w:t>W</w:t>
      </w:r>
      <w:r w:rsidRPr="00392281">
        <w:rPr>
          <w:rFonts w:ascii="바탕체" w:eastAsia="바탕체" w:hAnsi="바탕체"/>
          <w:b w:val="0"/>
          <w:sz w:val="20"/>
          <w:szCs w:val="20"/>
        </w:rPr>
        <w:t>M의 개념을 이해하기 위해서는 자연어 처리(NLP)에서의 자기 어텐션(Self-Attention) 기반 모델과의 유사성을 고려할 필요가 있다. 대표적인 NLP 모델로는 BERT(Bidirectional Encoder Representations from Transformers)와 GPT(Generative Pre-trained Transformer)가 있으며, 이들은 멀리 떨어진 단어 간의 관계를 학습하여 문맥을 이해할 수 있도록 설계</w:t>
      </w:r>
      <w:r w:rsidRPr="00392281">
        <w:rPr>
          <w:rFonts w:ascii="바탕체" w:eastAsia="바탕체" w:hAnsi="바탕체"/>
          <w:b w:val="0"/>
          <w:sz w:val="20"/>
          <w:szCs w:val="20"/>
        </w:rPr>
        <w:lastRenderedPageBreak/>
        <w:t>되었다.</w:t>
      </w:r>
    </w:p>
    <w:p w14:paraId="1E84E5C2" w14:textId="75B20A04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/>
          <w:b w:val="0"/>
          <w:sz w:val="20"/>
          <w:szCs w:val="20"/>
        </w:rPr>
        <w:t>예를 들어, 문장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 didn’t cross the street because it was too tired.”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에서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이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</w:t>
      </w:r>
      <w:proofErr w:type="gramStart"/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</w:t>
      </w:r>
      <w:proofErr w:type="gramEnd"/>
      <w:r w:rsidRPr="00392281">
        <w:rPr>
          <w:rFonts w:ascii="바탕체" w:eastAsia="바탕체" w:hAnsi="바탕체"/>
          <w:b w:val="0"/>
          <w:sz w:val="20"/>
          <w:szCs w:val="20"/>
        </w:rPr>
        <w:t xml:space="preserve"> 가리키는지, 또는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street”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 가리키는지를 판단하기 위해, 모델은 자기 어텐션 메커니즘을 사용하여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과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사이의 어텐션 점수를 높게 계산한다. 이를 통해 모델은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“it”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이 </w:t>
      </w:r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“the animal</w:t>
      </w:r>
      <w:proofErr w:type="gramStart"/>
      <w:r w:rsidRPr="00392281">
        <w:rPr>
          <w:rFonts w:ascii="바탕체" w:eastAsia="바탕체" w:hAnsi="바탕체"/>
          <w:b w:val="0"/>
          <w:i/>
          <w:iCs/>
          <w:sz w:val="20"/>
          <w:szCs w:val="20"/>
        </w:rPr>
        <w:t>”</w:t>
      </w:r>
      <w:r w:rsidRPr="00392281">
        <w:rPr>
          <w:rFonts w:ascii="바탕체" w:eastAsia="바탕체" w:hAnsi="바탕체"/>
          <w:b w:val="0"/>
          <w:sz w:val="20"/>
          <w:szCs w:val="20"/>
        </w:rPr>
        <w:t xml:space="preserve"> 을</w:t>
      </w:r>
      <w:proofErr w:type="gramEnd"/>
      <w:r w:rsidRPr="00392281">
        <w:rPr>
          <w:rFonts w:ascii="바탕체" w:eastAsia="바탕체" w:hAnsi="바탕체"/>
          <w:b w:val="0"/>
          <w:sz w:val="20"/>
          <w:szCs w:val="20"/>
        </w:rPr>
        <w:t xml:space="preserve"> 의미한다고 올바르게 해석할 수 있다.</w:t>
      </w:r>
    </w:p>
    <w:p w14:paraId="4B810C82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8D0A4E4" w14:textId="0CA6D01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  <w:r w:rsidRPr="00392281">
        <w:rPr>
          <w:rFonts w:ascii="바탕체" w:eastAsia="바탕체" w:hAnsi="바탕체" w:hint="eastAsia"/>
          <w:b w:val="0"/>
          <w:sz w:val="24"/>
          <w:szCs w:val="24"/>
        </w:rPr>
        <w:t>B. 컴퓨터 비전에서의 트랜스포머 모델 (ViTs, Vision Tran</w:t>
      </w:r>
      <w:r w:rsidR="00B72714">
        <w:rPr>
          <w:rFonts w:ascii="바탕체" w:eastAsia="바탕체" w:hAnsi="바탕체" w:hint="eastAsia"/>
          <w:b w:val="0"/>
          <w:sz w:val="24"/>
          <w:szCs w:val="24"/>
        </w:rPr>
        <w:t>s</w:t>
      </w:r>
      <w:r w:rsidRPr="00392281">
        <w:rPr>
          <w:rFonts w:ascii="바탕체" w:eastAsia="바탕체" w:hAnsi="바탕체" w:hint="eastAsia"/>
          <w:b w:val="0"/>
          <w:sz w:val="24"/>
          <w:szCs w:val="24"/>
        </w:rPr>
        <w:t>formers</w:t>
      </w:r>
      <w:r>
        <w:rPr>
          <w:rFonts w:ascii="바탕체" w:eastAsia="바탕체" w:hAnsi="바탕체" w:hint="eastAsia"/>
          <w:b w:val="0"/>
          <w:sz w:val="20"/>
          <w:szCs w:val="20"/>
        </w:rPr>
        <w:t>)</w:t>
      </w:r>
    </w:p>
    <w:p w14:paraId="1036FDFA" w14:textId="77777777" w:rsidR="00392281" w:rsidRDefault="00392281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0D12835C" w14:textId="77777777" w:rsidR="00392281" w:rsidRPr="00392281" w:rsidRDefault="00392281" w:rsidP="00392281">
      <w:pPr>
        <w:rPr>
          <w:rFonts w:ascii="바탕체" w:eastAsia="바탕체" w:hAnsi="바탕체"/>
        </w:rPr>
      </w:pPr>
      <w:r w:rsidRPr="00392281">
        <w:rPr>
          <w:rFonts w:ascii="바탕체" w:eastAsia="바탕체" w:hAnsi="바탕체"/>
        </w:rPr>
        <w:t>컴퓨터 비전 분야에서도 트랜스포머 기반 모델이 널리 연구되고 있으며, 대표적인 예시로 ViT (Vision Transformer) 가 있다. ViT는 이미지를 고정된 크기의 작은 패치(patch)들로 분할한 후, 각 패치를 선형 임베딩(linear embedding)하여 토큰처럼 변환하고, 이를 트랜스포머 구조로 학습하는 방식이다.</w:t>
      </w:r>
    </w:p>
    <w:p w14:paraId="1A460D62" w14:textId="4A37337D" w:rsidR="00392281" w:rsidRPr="00392281" w:rsidRDefault="00392281" w:rsidP="00392281">
      <w:pPr>
        <w:rPr>
          <w:rFonts w:ascii="바탕체" w:eastAsia="바탕체" w:hAnsi="바탕체"/>
        </w:rPr>
      </w:pPr>
      <w:r w:rsidRPr="00392281">
        <w:rPr>
          <w:rFonts w:ascii="바탕체" w:eastAsia="바탕체" w:hAnsi="바탕체"/>
        </w:rPr>
        <w:t>이러한 접근 방식은 기존 CNN 기반 모델보다 전역적(global) 문맥을 효과적으로 학습할 수 있도록 한다. 예를 들어, 숲속에서 일부 동물이 나무에 가려져 있을 경우, CNN 모델은 국소적인 수용 영역(receptive field)의 한계로 인해 나뉘어진 동물의 부분을 효과적으로 연결하기 어려울 수 있다. 반면, ViT는 패치 간 어텐션 계산을 통해 서로 멀리 떨어진 영역을 연관 지을 수 있으며, 이를 통해 전체적인 문맥을 보다 정확하게 인식할 수 있다.</w:t>
      </w:r>
    </w:p>
    <w:p w14:paraId="540CFE15" w14:textId="77777777" w:rsidR="00445B62" w:rsidRPr="00392281" w:rsidRDefault="00445B62" w:rsidP="00445B62">
      <w:pPr>
        <w:pStyle w:val="af7"/>
        <w:wordWrap w:val="0"/>
        <w:jc w:val="left"/>
        <w:rPr>
          <w:rFonts w:ascii="바탕체" w:eastAsia="바탕체" w:hAnsi="바탕체"/>
          <w:b w:val="0"/>
          <w:sz w:val="20"/>
          <w:szCs w:val="20"/>
        </w:rPr>
      </w:pPr>
    </w:p>
    <w:p w14:paraId="3AF93B62" w14:textId="77777777" w:rsidR="00445B62" w:rsidRPr="00445B62" w:rsidRDefault="00445B62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C2D1837" w14:textId="77777777" w:rsidR="003D2EE1" w:rsidRPr="00392281" w:rsidRDefault="003D2EE1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8E37B5F" w14:textId="77777777" w:rsidR="003D2EE1" w:rsidRPr="00392281" w:rsidRDefault="003D2EE1" w:rsidP="005E3C09">
      <w:pPr>
        <w:rPr>
          <w:rFonts w:ascii="바탕체" w:eastAsia="바탕체" w:hAnsi="바탕체"/>
        </w:rPr>
      </w:pPr>
    </w:p>
    <w:p w14:paraId="506ADFEE" w14:textId="27B27B35" w:rsidR="00995866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4" w:name="_Toc129092297"/>
      <w:bookmarkStart w:id="5" w:name="_Toc192790088"/>
      <w:r>
        <w:rPr>
          <w:rFonts w:ascii="바탕체" w:eastAsia="바탕체" w:hAnsi="바탕체" w:hint="eastAsia"/>
        </w:rPr>
        <w:t xml:space="preserve">4. </w:t>
      </w:r>
      <w:r w:rsidR="00D37C34"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4"/>
      <w:r w:rsidR="008201ED">
        <w:rPr>
          <w:rFonts w:ascii="바탕체" w:eastAsia="바탕체" w:hAnsi="바탕체" w:hint="eastAsia"/>
        </w:rPr>
        <w:t>도</w:t>
      </w:r>
      <w:bookmarkEnd w:id="5"/>
    </w:p>
    <w:p w14:paraId="543B75CF" w14:textId="17B0C9AE" w:rsidR="00406FD9" w:rsidRDefault="00406FD9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최근 무선 통신 및 감지 시스템은 급격한 기술적 발전을 이루고 있지만, 이에 따른 고차원 신호처리, 복잡한 최적화 문제, 대량의 무선 오버헤드, 복잡한 네트워크 관리 등의 한계가 존재한다. 기존의 전통적인 통계 모델 및 최적화 기반 접근 방식은 이러한 복잡성을 효과적으로 처리하지 못하며, 기존 딥러닝 접근법 또한 데이터 부족 및 구조적 제약으로 인해 실질적인 해결책을 제시하는 데 한계를 가진다.</w:t>
      </w:r>
    </w:p>
    <w:p w14:paraId="4D9C0EA4" w14:textId="77777777" w:rsidR="00406FD9" w:rsidRDefault="00406FD9" w:rsidP="00041E74">
      <w:pPr>
        <w:rPr>
          <w:rFonts w:ascii="바탕체" w:eastAsia="바탕체" w:hAnsi="바탕체"/>
        </w:rPr>
      </w:pPr>
    </w:p>
    <w:p w14:paraId="1E9527FA" w14:textId="0685D174" w:rsidR="00406FD9" w:rsidRDefault="00406FD9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이러한 문제를 해결하기 위해 대규모 무선 통신 모델(Large Wireless Model, LWM)을 연구하고, 이를 무선 네트워크 최적화 및 신호 처리 문제에 적응하는 것을 목표로 한다. 특히, 자연어 처리(NLP)에서 사용되는 자기 어텐션(Self-Attention) 모델과 컴퓨터 비전에서 활용되는 트랜스포머 기반 모델(Vit)의 개념을 적용하여, 무선 네트워크에서 발생하는 대규모 데이터의 패턴을 효과적으로 학습하고 활용할 수 있도록 하는 것이 연구의 핵심 방향이다.</w:t>
      </w:r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2FE81ADB" w:rsidR="00995866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6" w:name="_Toc129092298"/>
      <w:bookmarkStart w:id="7" w:name="_Toc192790089"/>
      <w:r>
        <w:rPr>
          <w:rFonts w:ascii="바탕체" w:eastAsia="바탕체" w:hAnsi="바탕체" w:hint="eastAsia"/>
        </w:rPr>
        <w:lastRenderedPageBreak/>
        <w:t xml:space="preserve">5. </w:t>
      </w:r>
      <w:r w:rsidR="00995866" w:rsidRPr="008E11CF">
        <w:rPr>
          <w:rFonts w:ascii="바탕체" w:eastAsia="바탕체" w:hAnsi="바탕체" w:hint="eastAsia"/>
        </w:rPr>
        <w:t>탐구 내용 및 기대 결과</w:t>
      </w:r>
      <w:bookmarkEnd w:id="6"/>
      <w:bookmarkEnd w:id="7"/>
    </w:p>
    <w:p w14:paraId="29C05237" w14:textId="73167CBB" w:rsidR="005124D6" w:rsidRDefault="005124D6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F1-score를 기준으로 원시 채널 대비 </w:t>
      </w:r>
      <w:r w:rsidR="00B72714">
        <w:rPr>
          <w:rFonts w:ascii="바탕체" w:eastAsia="바탕체" w:hAnsi="바탕체" w:hint="eastAsia"/>
        </w:rPr>
        <w:t>LW</w:t>
      </w:r>
      <w:r>
        <w:rPr>
          <w:rFonts w:ascii="바탕체" w:eastAsia="바탕체" w:hAnsi="바탕체" w:hint="eastAsia"/>
        </w:rPr>
        <w:t xml:space="preserve">M 임베딩이 얼마나 적은 데이터로도 높은 성능을 유지할 수 있는지 평가하고, LVM 임베딩이 원시 채널보다 국소적(local) 및 전역적(global) 패턴을 더 효과적으로 포착하는지 분석하는 것을 목표로 한다. 이를 위해, 다양한 후속 작업(downstream tasks)에 LWM 임베딩을 적용하여 성능을 비교하고, LWM의 데이터 효율성과 일반화 성능을 검증한다. </w:t>
      </w:r>
    </w:p>
    <w:p w14:paraId="2EF2DC89" w14:textId="1E57CEBD" w:rsidR="005124D6" w:rsidRDefault="005124D6" w:rsidP="00041E74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또한, 사전 훈련된 LWM이 미사용된 데이터에서도 원시 채널 대비 높은 성능을 유지하는지 확인하고, 실험 결과를 통해 원시 채널보다 데이터 전송 오버헤드를 줄이며, 실시간 적용 가능성을 입증하는 것을 기대한다.</w:t>
      </w:r>
    </w:p>
    <w:p w14:paraId="6CF4620F" w14:textId="77777777" w:rsidR="005124D6" w:rsidRDefault="005124D6" w:rsidP="00041E74">
      <w:pPr>
        <w:rPr>
          <w:rFonts w:ascii="바탕체" w:eastAsia="바탕체" w:hAnsi="바탕체"/>
        </w:rPr>
      </w:pPr>
    </w:p>
    <w:p w14:paraId="443AA6AC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1918FA9D" w14:textId="5F7C8AC0" w:rsidR="0030185B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8" w:name="_Toc129092299"/>
      <w:bookmarkStart w:id="9" w:name="_Toc192790090"/>
      <w:r>
        <w:rPr>
          <w:rFonts w:ascii="바탕체" w:eastAsia="바탕체" w:hAnsi="바탕체" w:hint="eastAsia"/>
        </w:rPr>
        <w:t xml:space="preserve">6. </w:t>
      </w:r>
      <w:r w:rsidR="00995866" w:rsidRPr="008E11CF">
        <w:rPr>
          <w:rFonts w:ascii="바탕체" w:eastAsia="바탕체" w:hAnsi="바탕체" w:hint="eastAsia"/>
        </w:rPr>
        <w:t>프로젝트 관련 학습 계획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822"/>
        <w:gridCol w:w="2822"/>
      </w:tblGrid>
      <w:tr w:rsidR="007F2667" w14:paraId="207F1DD9" w14:textId="77777777" w:rsidTr="00A32A5F">
        <w:tc>
          <w:tcPr>
            <w:tcW w:w="285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822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822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 w:rsidTr="00A32A5F">
        <w:tc>
          <w:tcPr>
            <w:tcW w:w="2850" w:type="dxa"/>
            <w:shd w:val="clear" w:color="auto" w:fill="auto"/>
          </w:tcPr>
          <w:p w14:paraId="47A8D264" w14:textId="1E567BBC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Deep Learning</w:t>
            </w:r>
          </w:p>
        </w:tc>
        <w:tc>
          <w:tcPr>
            <w:tcW w:w="2822" w:type="dxa"/>
            <w:shd w:val="clear" w:color="auto" w:fill="auto"/>
          </w:tcPr>
          <w:p w14:paraId="329C27E3" w14:textId="213917DE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2주</w:t>
            </w:r>
          </w:p>
        </w:tc>
        <w:tc>
          <w:tcPr>
            <w:tcW w:w="2822" w:type="dxa"/>
            <w:shd w:val="clear" w:color="auto" w:fill="auto"/>
          </w:tcPr>
          <w:p w14:paraId="2BB2F5F9" w14:textId="2E8CE894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이호윤</w:t>
            </w:r>
          </w:p>
        </w:tc>
      </w:tr>
      <w:tr w:rsidR="0030185B" w14:paraId="76E56C5A" w14:textId="77777777" w:rsidTr="00A32A5F">
        <w:tc>
          <w:tcPr>
            <w:tcW w:w="2850" w:type="dxa"/>
            <w:shd w:val="clear" w:color="auto" w:fill="auto"/>
          </w:tcPr>
          <w:p w14:paraId="2780B954" w14:textId="7931B4C2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Transformer</w:t>
            </w:r>
          </w:p>
        </w:tc>
        <w:tc>
          <w:tcPr>
            <w:tcW w:w="2822" w:type="dxa"/>
            <w:shd w:val="clear" w:color="auto" w:fill="auto"/>
          </w:tcPr>
          <w:p w14:paraId="105285D0" w14:textId="40FE6738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2주</w:t>
            </w:r>
          </w:p>
        </w:tc>
        <w:tc>
          <w:tcPr>
            <w:tcW w:w="2822" w:type="dxa"/>
            <w:shd w:val="clear" w:color="auto" w:fill="auto"/>
          </w:tcPr>
          <w:p w14:paraId="48E43C2D" w14:textId="1C20B456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5BAC86FF" w14:textId="77777777" w:rsidTr="00A32A5F">
        <w:tc>
          <w:tcPr>
            <w:tcW w:w="2850" w:type="dxa"/>
            <w:shd w:val="clear" w:color="auto" w:fill="auto"/>
          </w:tcPr>
          <w:p w14:paraId="5A7AA903" w14:textId="1ACD983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NLP / Self-Attention</w:t>
            </w:r>
          </w:p>
        </w:tc>
        <w:tc>
          <w:tcPr>
            <w:tcW w:w="2822" w:type="dxa"/>
            <w:shd w:val="clear" w:color="auto" w:fill="auto"/>
          </w:tcPr>
          <w:p w14:paraId="2EB2BCB8" w14:textId="11AD365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2주</w:t>
            </w:r>
          </w:p>
        </w:tc>
        <w:tc>
          <w:tcPr>
            <w:tcW w:w="2822" w:type="dxa"/>
            <w:shd w:val="clear" w:color="auto" w:fill="auto"/>
          </w:tcPr>
          <w:p w14:paraId="19FEB683" w14:textId="43BA65CE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</w:tbl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6532F00F" w:rsidR="00995866" w:rsidRPr="008E11CF" w:rsidRDefault="00732E15" w:rsidP="00732E15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10" w:name="_Toc192790091"/>
      <w:r>
        <w:rPr>
          <w:rFonts w:ascii="바탕체" w:eastAsia="바탕체" w:hAnsi="바탕체" w:hint="eastAsia"/>
        </w:rPr>
        <w:t xml:space="preserve">7. </w:t>
      </w:r>
      <w:r w:rsidR="003D2EE1">
        <w:rPr>
          <w:rFonts w:ascii="바탕체" w:eastAsia="바탕체" w:hAnsi="바탕체" w:hint="eastAsia"/>
        </w:rPr>
        <w:t>연구 일정 계획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2822"/>
        <w:gridCol w:w="2818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574E5BD4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Sub-6 to mmWave Beam Prediction</w:t>
            </w:r>
          </w:p>
        </w:tc>
        <w:tc>
          <w:tcPr>
            <w:tcW w:w="2901" w:type="dxa"/>
            <w:shd w:val="clear" w:color="auto" w:fill="auto"/>
          </w:tcPr>
          <w:p w14:paraId="2C772402" w14:textId="0261D6A2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3주</w:t>
            </w:r>
          </w:p>
        </w:tc>
        <w:tc>
          <w:tcPr>
            <w:tcW w:w="2901" w:type="dxa"/>
            <w:shd w:val="clear" w:color="auto" w:fill="auto"/>
          </w:tcPr>
          <w:p w14:paraId="71AD29C7" w14:textId="0C8415FC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05DA9065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LoS/N</w:t>
            </w:r>
            <w:r>
              <w:rPr>
                <w:rFonts w:ascii="바탕체" w:eastAsia="바탕체" w:hAnsi="바탕체"/>
              </w:rPr>
              <w:t>l</w:t>
            </w:r>
            <w:r>
              <w:rPr>
                <w:rFonts w:ascii="바탕체" w:eastAsia="바탕체" w:hAnsi="바탕체" w:hint="eastAsia"/>
              </w:rPr>
              <w:t>oS Classificaton</w:t>
            </w:r>
          </w:p>
        </w:tc>
        <w:tc>
          <w:tcPr>
            <w:tcW w:w="2901" w:type="dxa"/>
            <w:shd w:val="clear" w:color="auto" w:fill="auto"/>
          </w:tcPr>
          <w:p w14:paraId="130D7B04" w14:textId="1FA2CB56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2~3주</w:t>
            </w:r>
          </w:p>
        </w:tc>
        <w:tc>
          <w:tcPr>
            <w:tcW w:w="2901" w:type="dxa"/>
            <w:shd w:val="clear" w:color="auto" w:fill="auto"/>
          </w:tcPr>
          <w:p w14:paraId="0735036D" w14:textId="5313F53F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0F32067A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Robust Beamforming</w:t>
            </w:r>
          </w:p>
        </w:tc>
        <w:tc>
          <w:tcPr>
            <w:tcW w:w="2901" w:type="dxa"/>
            <w:shd w:val="clear" w:color="auto" w:fill="auto"/>
          </w:tcPr>
          <w:p w14:paraId="76016B86" w14:textId="0466526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3주 </w:t>
            </w:r>
          </w:p>
        </w:tc>
        <w:tc>
          <w:tcPr>
            <w:tcW w:w="2901" w:type="dxa"/>
            <w:shd w:val="clear" w:color="auto" w:fill="auto"/>
          </w:tcPr>
          <w:p w14:paraId="2F86DEE7" w14:textId="13CA6EE9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5F579DE1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LWM</w:t>
            </w:r>
          </w:p>
        </w:tc>
        <w:tc>
          <w:tcPr>
            <w:tcW w:w="2901" w:type="dxa"/>
            <w:shd w:val="clear" w:color="auto" w:fill="auto"/>
          </w:tcPr>
          <w:p w14:paraId="206D4022" w14:textId="6D0E5FC5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4주</w:t>
            </w:r>
          </w:p>
        </w:tc>
        <w:tc>
          <w:tcPr>
            <w:tcW w:w="2901" w:type="dxa"/>
            <w:shd w:val="clear" w:color="auto" w:fill="auto"/>
          </w:tcPr>
          <w:p w14:paraId="1A421918" w14:textId="4A9B8EED" w:rsidR="0030185B" w:rsidRDefault="00A32A5F" w:rsidP="00A32A5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공동작업</w:t>
            </w: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5798"/>
        <w:gridCol w:w="1677"/>
        <w:gridCol w:w="3754"/>
        <w:gridCol w:w="3485"/>
      </w:tblGrid>
      <w:tr w:rsidR="00D8758F" w:rsidRPr="00414D6B" w14:paraId="1F1F213D" w14:textId="77777777" w:rsidTr="00D8758F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D8758F">
        <w:trPr>
          <w:trHeight w:val="925"/>
        </w:trPr>
        <w:tc>
          <w:tcPr>
            <w:tcW w:w="675" w:type="dxa"/>
          </w:tcPr>
          <w:p w14:paraId="084AE2A7" w14:textId="629BE164" w:rsidR="00D8758F" w:rsidRPr="00414D6B" w:rsidRDefault="003025DE" w:rsidP="00D8758F">
            <w:pPr>
              <w:rPr>
                <w:rFonts w:ascii="바탕체" w:eastAsia="바탕체" w:hAnsi="바탕체"/>
                <w:color w:val="0070C0"/>
              </w:rPr>
            </w:pPr>
            <w:r w:rsidRPr="003025DE">
              <w:rPr>
                <w:rFonts w:ascii="바탕체" w:eastAsia="바탕체" w:hAnsi="바탕체" w:hint="eastAsia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3BE5CAB4" w14:textId="3FDB1307" w:rsidR="00D8758F" w:rsidRPr="003025DE" w:rsidRDefault="003025DE" w:rsidP="003025DE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Attention is All you need (</w:t>
            </w:r>
            <w:proofErr w:type="gramStart"/>
            <w:r>
              <w:rPr>
                <w:rFonts w:ascii="바탕체" w:eastAsia="바탕체" w:hAnsi="바탕체" w:hint="eastAsia"/>
              </w:rPr>
              <w:t>A.Vaswani</w:t>
            </w:r>
            <w:proofErr w:type="gramEnd"/>
            <w:r>
              <w:rPr>
                <w:rFonts w:ascii="바탕체" w:eastAsia="바탕체" w:hAnsi="바탕체" w:hint="eastAsia"/>
              </w:rPr>
              <w:t xml:space="preserve"> et al.)</w:t>
            </w:r>
          </w:p>
        </w:tc>
        <w:tc>
          <w:tcPr>
            <w:tcW w:w="1679" w:type="dxa"/>
            <w:shd w:val="clear" w:color="auto" w:fill="auto"/>
          </w:tcPr>
          <w:p w14:paraId="799E3168" w14:textId="05280F13" w:rsidR="00D8758F" w:rsidRPr="00414D6B" w:rsidRDefault="003025DE" w:rsidP="00D8758F">
            <w:pPr>
              <w:rPr>
                <w:rFonts w:ascii="바탕체" w:eastAsia="바탕체" w:hAnsi="바탕체"/>
                <w:color w:val="0070C0"/>
              </w:rPr>
            </w:pPr>
            <w:r w:rsidRPr="00CF5033">
              <w:rPr>
                <w:rFonts w:ascii="바탕체" w:eastAsia="바탕체" w:hAnsi="바탕체"/>
              </w:rPr>
              <w:t>NeurIPS (2023)</w:t>
            </w:r>
          </w:p>
        </w:tc>
        <w:tc>
          <w:tcPr>
            <w:tcW w:w="3760" w:type="dxa"/>
            <w:shd w:val="clear" w:color="auto" w:fill="auto"/>
          </w:tcPr>
          <w:p w14:paraId="44DA50B3" w14:textId="4ABBA8EE" w:rsidR="00D8758F" w:rsidRPr="00414D6B" w:rsidRDefault="003025DE" w:rsidP="00D8758F">
            <w:pPr>
              <w:rPr>
                <w:rFonts w:ascii="바탕체" w:eastAsia="바탕체" w:hAnsi="바탕체"/>
                <w:color w:val="0070C0"/>
              </w:rPr>
            </w:pPr>
            <w:r w:rsidRPr="00CF5033">
              <w:rPr>
                <w:rFonts w:ascii="바탕체" w:eastAsia="바탕체" w:hAnsi="바탕체"/>
              </w:rPr>
              <w:t>Transformer 모델을 처음 제안한 논문으로, Self-Attention 및 Multi-Head Attention을 소개함. NLP 및 다양한 분야에서 혁신적인 성과를 보임.</w:t>
            </w:r>
          </w:p>
        </w:tc>
        <w:tc>
          <w:tcPr>
            <w:tcW w:w="3491" w:type="dxa"/>
          </w:tcPr>
          <w:p w14:paraId="0656CEDA" w14:textId="6AD42BE7" w:rsidR="00D8758F" w:rsidRPr="003025DE" w:rsidRDefault="00CF5033" w:rsidP="00D8758F">
            <w:pPr>
              <w:rPr>
                <w:rFonts w:ascii="바탕체" w:eastAsia="바탕체" w:hAnsi="바탕체"/>
                <w:color w:val="0070C0"/>
              </w:rPr>
            </w:pPr>
            <w:r w:rsidRPr="00CF5033">
              <w:rPr>
                <w:rFonts w:ascii="바탕체" w:eastAsia="바탕체" w:hAnsi="바탕체"/>
              </w:rPr>
              <w:t>Transformer 모델은 기존 RNN/LSTM과 달리 병렬 연산이 가능하여 연산 속도를 크게 향상시켰으며, 자연어 처리(NLP)를 비롯해 컴퓨터 비전, 음성 인식, 무선 통신 등 다양한 분야에서 성공적으로 활용</w:t>
            </w:r>
            <w:r>
              <w:rPr>
                <w:rFonts w:ascii="바탕체" w:eastAsia="바탕체" w:hAnsi="바탕체" w:hint="eastAsia"/>
              </w:rPr>
              <w:t>되고 있어 특히 LWM 연구에서도 Transformer의 핵심인 Self-Aattention 메커니즘을 통해 무선 채널 데이터를 보다 효과적이고 유연하게 모델링할 수 있다..</w:t>
            </w:r>
          </w:p>
        </w:tc>
      </w:tr>
      <w:tr w:rsidR="00D8758F" w14:paraId="7F084B28" w14:textId="77777777" w:rsidTr="00D8758F">
        <w:trPr>
          <w:trHeight w:val="925"/>
        </w:trPr>
        <w:tc>
          <w:tcPr>
            <w:tcW w:w="675" w:type="dxa"/>
          </w:tcPr>
          <w:p w14:paraId="7B0402EF" w14:textId="5EF7B64D" w:rsidR="00D8758F" w:rsidRDefault="003025DE" w:rsidP="00D875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63F18C99" w14:textId="3EA0BA49" w:rsidR="00D8758F" w:rsidRDefault="003025DE" w:rsidP="00D8758F">
            <w:pPr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 w:hint="eastAsia"/>
              </w:rPr>
              <w:t>BERT:P</w:t>
            </w:r>
            <w:r>
              <w:rPr>
                <w:rFonts w:ascii="바탕체" w:eastAsia="바탕체" w:hAnsi="바탕체"/>
              </w:rPr>
              <w:t>r</w:t>
            </w:r>
            <w:r>
              <w:rPr>
                <w:rFonts w:ascii="바탕체" w:eastAsia="바탕체" w:hAnsi="바탕체" w:hint="eastAsia"/>
              </w:rPr>
              <w:t>e</w:t>
            </w:r>
            <w:proofErr w:type="gramEnd"/>
            <w:r>
              <w:rPr>
                <w:rFonts w:ascii="바탕체" w:eastAsia="바탕체" w:hAnsi="바탕체" w:hint="eastAsia"/>
              </w:rPr>
              <w:t>-training of deep bidrectional transformers for language understanding (Devlin et al)</w:t>
            </w:r>
          </w:p>
        </w:tc>
        <w:tc>
          <w:tcPr>
            <w:tcW w:w="1679" w:type="dxa"/>
            <w:shd w:val="clear" w:color="auto" w:fill="auto"/>
          </w:tcPr>
          <w:p w14:paraId="44ABBA80" w14:textId="283C4F2B" w:rsidR="00D8758F" w:rsidRDefault="003025DE" w:rsidP="00D8758F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NAACL-HLT (2019)</w:t>
            </w:r>
          </w:p>
        </w:tc>
        <w:tc>
          <w:tcPr>
            <w:tcW w:w="3760" w:type="dxa"/>
            <w:shd w:val="clear" w:color="auto" w:fill="auto"/>
          </w:tcPr>
          <w:p w14:paraId="0B1E9014" w14:textId="6CFE0CB3" w:rsidR="00D8758F" w:rsidRDefault="003025DE" w:rsidP="003025DE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BERT(Bidirectional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 w:rsidRPr="003025DE">
              <w:rPr>
                <w:rFonts w:ascii="바탕체" w:eastAsia="바탕체" w:hAnsi="바탕체"/>
              </w:rPr>
              <w:t>Encoder Representations from Transformers) 모델을 제안하여 NLP에서 Transformer의 활용을 확장. Masked Language Model(MLM)과 Next Sentence Prediction(NSP)을 도입하여 사전 학습(pre-training) 성능을 극대화함.</w:t>
            </w:r>
          </w:p>
        </w:tc>
        <w:tc>
          <w:tcPr>
            <w:tcW w:w="3491" w:type="dxa"/>
          </w:tcPr>
          <w:p w14:paraId="2E89FEFF" w14:textId="7C5D92BB" w:rsidR="00D8758F" w:rsidRPr="00CF5033" w:rsidRDefault="00CF5033" w:rsidP="00D8758F">
            <w:pPr>
              <w:rPr>
                <w:rFonts w:ascii="바탕체" w:eastAsia="바탕체" w:hAnsi="바탕체"/>
              </w:rPr>
            </w:pPr>
            <w:r w:rsidRPr="00CF5033">
              <w:rPr>
                <w:rFonts w:ascii="바탕체" w:eastAsia="바탕체" w:hAnsi="바탕체"/>
              </w:rPr>
              <w:t xml:space="preserve">BERT는 Transformer 모델을 NLP 분야의 사전 학습(pre-training)에 적용하여 자연어 처리 성능을 크게 향상시켰다. 특히 Masked Language Model(MLM) 방식은 LWM에서 사용하는 Masked Channel Modeling(MCM) 기법과 개념적으로 유사하여, 자기 지도 학습(Self-Supervised Learning)이 자연어 처리뿐만 아니라 무선 통신 분야에서도 효과적일 </w:t>
            </w:r>
            <w:r w:rsidRPr="00CF5033">
              <w:rPr>
                <w:rFonts w:ascii="바탕체" w:eastAsia="바탕체" w:hAnsi="바탕체"/>
              </w:rPr>
              <w:lastRenderedPageBreak/>
              <w:t>수 있다는 가능성을 제시한다. 이는 LWM 연구에서 채널 데이터를 효과적으로 모델링하기 위한 자기 지도 학습의 중요성을 강조한다.</w:t>
            </w:r>
          </w:p>
        </w:tc>
      </w:tr>
      <w:tr w:rsidR="00D8758F" w14:paraId="6FF86A68" w14:textId="77777777" w:rsidTr="00D8758F">
        <w:trPr>
          <w:trHeight w:val="925"/>
        </w:trPr>
        <w:tc>
          <w:tcPr>
            <w:tcW w:w="675" w:type="dxa"/>
          </w:tcPr>
          <w:p w14:paraId="7C384B84" w14:textId="3717528B" w:rsidR="00D8758F" w:rsidRDefault="003025DE" w:rsidP="00D875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3</w:t>
            </w:r>
          </w:p>
        </w:tc>
        <w:tc>
          <w:tcPr>
            <w:tcW w:w="5812" w:type="dxa"/>
            <w:shd w:val="clear" w:color="auto" w:fill="auto"/>
          </w:tcPr>
          <w:p w14:paraId="16B60F40" w14:textId="4110553B" w:rsidR="00D8758F" w:rsidRDefault="003025DE" w:rsidP="00D875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An image is worth 16x16 words: Transformers for image recognition at scale (Dosovitskiy et al)</w:t>
            </w:r>
          </w:p>
        </w:tc>
        <w:tc>
          <w:tcPr>
            <w:tcW w:w="1679" w:type="dxa"/>
            <w:shd w:val="clear" w:color="auto" w:fill="auto"/>
          </w:tcPr>
          <w:p w14:paraId="6173CD4F" w14:textId="5383791A" w:rsidR="00D8758F" w:rsidRDefault="003025DE" w:rsidP="00D8758F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ICLR (2021)</w:t>
            </w:r>
          </w:p>
        </w:tc>
        <w:tc>
          <w:tcPr>
            <w:tcW w:w="3760" w:type="dxa"/>
            <w:shd w:val="clear" w:color="auto" w:fill="auto"/>
          </w:tcPr>
          <w:p w14:paraId="32983F58" w14:textId="32359648" w:rsidR="00D8758F" w:rsidRDefault="003025DE" w:rsidP="00D8758F">
            <w:pPr>
              <w:rPr>
                <w:rFonts w:ascii="바탕체" w:eastAsia="바탕체" w:hAnsi="바탕체"/>
              </w:rPr>
            </w:pPr>
            <w:r w:rsidRPr="003025DE">
              <w:rPr>
                <w:rFonts w:ascii="바탕체" w:eastAsia="바탕체" w:hAnsi="바탕체"/>
              </w:rPr>
              <w:t>Vision Transformer (ViT)을 제안하여 이미지 분류에서 CNN 대신 Transformer를 사용할 수 있음을 보임. 이미지 데이터를 패치 단위로 나누어 입력하는 방식으로, 기존 CNN 기반 모델을 뛰어넘는 성능을 기록함.</w:t>
            </w:r>
          </w:p>
        </w:tc>
        <w:tc>
          <w:tcPr>
            <w:tcW w:w="3491" w:type="dxa"/>
          </w:tcPr>
          <w:p w14:paraId="15C2DF2C" w14:textId="4BE37BDA" w:rsidR="00D8758F" w:rsidRPr="00CF5033" w:rsidRDefault="0093298D" w:rsidP="00D8758F">
            <w:pPr>
              <w:rPr>
                <w:rFonts w:ascii="바탕체" w:eastAsia="바탕체" w:hAnsi="바탕체"/>
              </w:rPr>
            </w:pPr>
            <w:r w:rsidRPr="0093298D">
              <w:rPr>
                <w:rFonts w:ascii="바탕체" w:eastAsia="바탕체" w:hAnsi="바탕체"/>
              </w:rPr>
              <w:t>이미지를 패치 단위로 나누어 Transformer로 처리할 수 있음을 입증했으며, 이는 LWM의 패치 기반 학습 방식과 개념적으로 유사하여 무선 통신 데이터 모델링에 활용 가능하다. 또한, Self-Attention 메커니즘이 시퀀스뿐 아니라 공간 정보 학습에도 효과적임을 보여줌으로써, 다양한 데이터 형태에서 Transformer의 활용성을 확인할 수 있</w:t>
            </w:r>
            <w:r>
              <w:rPr>
                <w:rFonts w:ascii="바탕체" w:eastAsia="바탕체" w:hAnsi="바탕체" w:hint="eastAsia"/>
              </w:rPr>
              <w:t>다</w:t>
            </w:r>
            <w:r w:rsidRPr="0093298D">
              <w:rPr>
                <w:rFonts w:ascii="바탕체" w:eastAsia="바탕체" w:hAnsi="바탕체"/>
              </w:rPr>
              <w:t>.</w:t>
            </w: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AA87F" w14:textId="77777777" w:rsidR="0011545F" w:rsidRDefault="0011545F">
      <w:r>
        <w:separator/>
      </w:r>
    </w:p>
  </w:endnote>
  <w:endnote w:type="continuationSeparator" w:id="0">
    <w:p w14:paraId="77761E3B" w14:textId="77777777" w:rsidR="0011545F" w:rsidRDefault="0011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E3299" w14:textId="77777777" w:rsidR="0011545F" w:rsidRDefault="0011545F">
      <w:r>
        <w:separator/>
      </w:r>
    </w:p>
  </w:footnote>
  <w:footnote w:type="continuationSeparator" w:id="0">
    <w:p w14:paraId="0FE97D3E" w14:textId="77777777" w:rsidR="0011545F" w:rsidRDefault="00115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6F8257E"/>
    <w:multiLevelType w:val="hybridMultilevel"/>
    <w:tmpl w:val="BA12DB1C"/>
    <w:lvl w:ilvl="0" w:tplc="2DD6DF8C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3950F82"/>
    <w:multiLevelType w:val="hybridMultilevel"/>
    <w:tmpl w:val="16EE04E4"/>
    <w:lvl w:ilvl="0" w:tplc="C2F6F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27"/>
  </w:num>
  <w:num w:numId="2" w16cid:durableId="1194422892">
    <w:abstractNumId w:val="5"/>
  </w:num>
  <w:num w:numId="3" w16cid:durableId="464589350">
    <w:abstractNumId w:val="21"/>
  </w:num>
  <w:num w:numId="4" w16cid:durableId="83453140">
    <w:abstractNumId w:val="12"/>
  </w:num>
  <w:num w:numId="5" w16cid:durableId="2145655443">
    <w:abstractNumId w:val="15"/>
  </w:num>
  <w:num w:numId="6" w16cid:durableId="1534925675">
    <w:abstractNumId w:val="16"/>
  </w:num>
  <w:num w:numId="7" w16cid:durableId="133839481">
    <w:abstractNumId w:val="7"/>
  </w:num>
  <w:num w:numId="8" w16cid:durableId="308362027">
    <w:abstractNumId w:val="24"/>
  </w:num>
  <w:num w:numId="9" w16cid:durableId="2027750212">
    <w:abstractNumId w:val="30"/>
  </w:num>
  <w:num w:numId="10" w16cid:durableId="300811299">
    <w:abstractNumId w:val="26"/>
  </w:num>
  <w:num w:numId="11" w16cid:durableId="232396765">
    <w:abstractNumId w:val="20"/>
  </w:num>
  <w:num w:numId="12" w16cid:durableId="1999141284">
    <w:abstractNumId w:val="19"/>
  </w:num>
  <w:num w:numId="13" w16cid:durableId="1100373687">
    <w:abstractNumId w:val="26"/>
    <w:lvlOverride w:ilvl="0">
      <w:startOverride w:val="1"/>
    </w:lvlOverride>
  </w:num>
  <w:num w:numId="14" w16cid:durableId="1034042056">
    <w:abstractNumId w:val="13"/>
  </w:num>
  <w:num w:numId="15" w16cid:durableId="1057702163">
    <w:abstractNumId w:val="25"/>
  </w:num>
  <w:num w:numId="16" w16cid:durableId="1781685837">
    <w:abstractNumId w:val="26"/>
    <w:lvlOverride w:ilvl="0">
      <w:startOverride w:val="1"/>
    </w:lvlOverride>
  </w:num>
  <w:num w:numId="17" w16cid:durableId="1910535092">
    <w:abstractNumId w:val="26"/>
    <w:lvlOverride w:ilvl="0">
      <w:startOverride w:val="1"/>
    </w:lvlOverride>
  </w:num>
  <w:num w:numId="18" w16cid:durableId="1714386808">
    <w:abstractNumId w:val="11"/>
  </w:num>
  <w:num w:numId="19" w16cid:durableId="1700398297">
    <w:abstractNumId w:val="4"/>
  </w:num>
  <w:num w:numId="20" w16cid:durableId="701437073">
    <w:abstractNumId w:val="28"/>
  </w:num>
  <w:num w:numId="21" w16cid:durableId="534347583">
    <w:abstractNumId w:val="26"/>
    <w:lvlOverride w:ilvl="0">
      <w:startOverride w:val="1"/>
    </w:lvlOverride>
  </w:num>
  <w:num w:numId="22" w16cid:durableId="620918661">
    <w:abstractNumId w:val="8"/>
  </w:num>
  <w:num w:numId="23" w16cid:durableId="630019365">
    <w:abstractNumId w:val="22"/>
  </w:num>
  <w:num w:numId="24" w16cid:durableId="623779443">
    <w:abstractNumId w:val="26"/>
    <w:lvlOverride w:ilvl="0">
      <w:startOverride w:val="1"/>
    </w:lvlOverride>
  </w:num>
  <w:num w:numId="25" w16cid:durableId="1334642777">
    <w:abstractNumId w:val="10"/>
  </w:num>
  <w:num w:numId="26" w16cid:durableId="1786197501">
    <w:abstractNumId w:val="2"/>
  </w:num>
  <w:num w:numId="27" w16cid:durableId="1434859640">
    <w:abstractNumId w:val="18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7"/>
  </w:num>
  <w:num w:numId="31" w16cid:durableId="1914660475">
    <w:abstractNumId w:val="3"/>
  </w:num>
  <w:num w:numId="32" w16cid:durableId="1654407755">
    <w:abstractNumId w:val="29"/>
  </w:num>
  <w:num w:numId="33" w16cid:durableId="1439108496">
    <w:abstractNumId w:val="14"/>
  </w:num>
  <w:num w:numId="34" w16cid:durableId="2021740051">
    <w:abstractNumId w:val="23"/>
  </w:num>
  <w:num w:numId="35" w16cid:durableId="1721241624">
    <w:abstractNumId w:val="6"/>
  </w:num>
  <w:num w:numId="36" w16cid:durableId="1064628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96471"/>
    <w:rsid w:val="000B2EA4"/>
    <w:rsid w:val="000C5092"/>
    <w:rsid w:val="000F609E"/>
    <w:rsid w:val="00101807"/>
    <w:rsid w:val="00102ED9"/>
    <w:rsid w:val="0011545F"/>
    <w:rsid w:val="001156B5"/>
    <w:rsid w:val="0015265C"/>
    <w:rsid w:val="0017605B"/>
    <w:rsid w:val="001A0925"/>
    <w:rsid w:val="001B1EE6"/>
    <w:rsid w:val="001B2C87"/>
    <w:rsid w:val="001B5ACF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F39C6"/>
    <w:rsid w:val="0030185B"/>
    <w:rsid w:val="003025DE"/>
    <w:rsid w:val="003032B5"/>
    <w:rsid w:val="003212D7"/>
    <w:rsid w:val="00332AC9"/>
    <w:rsid w:val="00357E90"/>
    <w:rsid w:val="00392281"/>
    <w:rsid w:val="003A3B92"/>
    <w:rsid w:val="003B75E6"/>
    <w:rsid w:val="003D27A4"/>
    <w:rsid w:val="003D2EE1"/>
    <w:rsid w:val="003E74F7"/>
    <w:rsid w:val="003F41A3"/>
    <w:rsid w:val="00406FD9"/>
    <w:rsid w:val="00414D6B"/>
    <w:rsid w:val="00426862"/>
    <w:rsid w:val="00445B62"/>
    <w:rsid w:val="0044728D"/>
    <w:rsid w:val="00491581"/>
    <w:rsid w:val="004A1696"/>
    <w:rsid w:val="004C1489"/>
    <w:rsid w:val="004D53B1"/>
    <w:rsid w:val="004D705D"/>
    <w:rsid w:val="004E5A83"/>
    <w:rsid w:val="004E6BBA"/>
    <w:rsid w:val="005103A8"/>
    <w:rsid w:val="005124D6"/>
    <w:rsid w:val="00551AE4"/>
    <w:rsid w:val="0056695D"/>
    <w:rsid w:val="005773C3"/>
    <w:rsid w:val="00580E51"/>
    <w:rsid w:val="005908A8"/>
    <w:rsid w:val="0059471D"/>
    <w:rsid w:val="005A1463"/>
    <w:rsid w:val="005B5947"/>
    <w:rsid w:val="005C3E0E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32E15"/>
    <w:rsid w:val="00734DC1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581A"/>
    <w:rsid w:val="008C778C"/>
    <w:rsid w:val="008D288B"/>
    <w:rsid w:val="008D354C"/>
    <w:rsid w:val="008E11CF"/>
    <w:rsid w:val="0093298D"/>
    <w:rsid w:val="009351F3"/>
    <w:rsid w:val="00945DFE"/>
    <w:rsid w:val="009721AC"/>
    <w:rsid w:val="00995866"/>
    <w:rsid w:val="009E2ECB"/>
    <w:rsid w:val="00A02CBF"/>
    <w:rsid w:val="00A148C1"/>
    <w:rsid w:val="00A23BF8"/>
    <w:rsid w:val="00A32A5F"/>
    <w:rsid w:val="00A537F5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00C8E"/>
    <w:rsid w:val="00B149CE"/>
    <w:rsid w:val="00B17D2B"/>
    <w:rsid w:val="00B3773A"/>
    <w:rsid w:val="00B37A21"/>
    <w:rsid w:val="00B72714"/>
    <w:rsid w:val="00BF0792"/>
    <w:rsid w:val="00C618F7"/>
    <w:rsid w:val="00C73694"/>
    <w:rsid w:val="00C90266"/>
    <w:rsid w:val="00CB414C"/>
    <w:rsid w:val="00CB45B8"/>
    <w:rsid w:val="00CB59B0"/>
    <w:rsid w:val="00CC20A8"/>
    <w:rsid w:val="00CC5E96"/>
    <w:rsid w:val="00CC7696"/>
    <w:rsid w:val="00CD4926"/>
    <w:rsid w:val="00CF2DB6"/>
    <w:rsid w:val="00CF5033"/>
    <w:rsid w:val="00D37C34"/>
    <w:rsid w:val="00D47BEA"/>
    <w:rsid w:val="00D81C9E"/>
    <w:rsid w:val="00D8758F"/>
    <w:rsid w:val="00DC2A08"/>
    <w:rsid w:val="00E11E5B"/>
    <w:rsid w:val="00E13FB1"/>
    <w:rsid w:val="00E249BD"/>
    <w:rsid w:val="00E47D4C"/>
    <w:rsid w:val="00E53004"/>
    <w:rsid w:val="00E82099"/>
    <w:rsid w:val="00E831E7"/>
    <w:rsid w:val="00E96850"/>
    <w:rsid w:val="00EA133B"/>
    <w:rsid w:val="00EA38AD"/>
    <w:rsid w:val="00EB0FF1"/>
    <w:rsid w:val="00EB6CAB"/>
    <w:rsid w:val="00EC248F"/>
    <w:rsid w:val="00EC4CBD"/>
    <w:rsid w:val="00EC53D5"/>
    <w:rsid w:val="00F03011"/>
    <w:rsid w:val="00F03DEA"/>
    <w:rsid w:val="00F106F6"/>
    <w:rsid w:val="00F15911"/>
    <w:rsid w:val="00F32DA1"/>
    <w:rsid w:val="00F90702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  <w:style w:type="paragraph" w:styleId="af8">
    <w:name w:val="List Paragraph"/>
    <w:basedOn w:val="a"/>
    <w:uiPriority w:val="34"/>
    <w:qFormat/>
    <w:rsid w:val="003025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162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5566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호윤 이</cp:lastModifiedBy>
  <cp:revision>28</cp:revision>
  <cp:lastPrinted>2023-03-07T05:23:00Z</cp:lastPrinted>
  <dcterms:created xsi:type="dcterms:W3CDTF">2025-03-11T15:52:00Z</dcterms:created>
  <dcterms:modified xsi:type="dcterms:W3CDTF">2025-03-14T01:14:00Z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